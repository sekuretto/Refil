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AF75F" w14:textId="77777777" w:rsidR="002F7CD5" w:rsidRDefault="008F2F10">
      <w:pPr>
        <w:rPr>
          <w:b/>
          <w:bCs/>
        </w:rPr>
      </w:pPr>
      <w:bookmarkStart w:id="0" w:name="_GoBack"/>
      <w:bookmarkEnd w:id="0"/>
      <w:r>
        <w:rPr>
          <w:b/>
          <w:bCs/>
        </w:rPr>
        <w:t>OHJAUS</w:t>
      </w:r>
      <w:r w:rsidR="002F7CD5">
        <w:rPr>
          <w:b/>
          <w:bCs/>
        </w:rPr>
        <w:t>RYHMÄN KOKOUS</w:t>
      </w:r>
    </w:p>
    <w:p w14:paraId="6700CE80" w14:textId="77777777" w:rsidR="002F7CD5" w:rsidRDefault="002F7CD5">
      <w:pPr>
        <w:rPr>
          <w:b/>
          <w:bCs/>
        </w:rPr>
      </w:pPr>
    </w:p>
    <w:p w14:paraId="24FF0049" w14:textId="77777777" w:rsidR="002F7CD5" w:rsidRDefault="002F7CD5">
      <w:pPr>
        <w:pStyle w:val="BodyTextIndent3"/>
        <w:tabs>
          <w:tab w:val="left" w:pos="2552"/>
        </w:tabs>
        <w:ind w:left="0"/>
        <w:jc w:val="left"/>
        <w:rPr>
          <w:lang w:val="fi-FI"/>
        </w:rPr>
      </w:pPr>
      <w:r>
        <w:rPr>
          <w:b/>
          <w:lang w:val="fi-FI"/>
        </w:rPr>
        <w:t>Aika</w:t>
      </w:r>
      <w:r>
        <w:rPr>
          <w:b/>
          <w:lang w:val="fi-FI"/>
        </w:rPr>
        <w:tab/>
      </w:r>
      <w:r w:rsidR="007A7BED">
        <w:rPr>
          <w:bCs/>
          <w:lang w:val="fi-FI"/>
        </w:rPr>
        <w:t>Torstaina</w:t>
      </w:r>
      <w:r w:rsidR="00286688">
        <w:rPr>
          <w:bCs/>
          <w:lang w:val="fi-FI"/>
        </w:rPr>
        <w:t xml:space="preserve"> 2</w:t>
      </w:r>
      <w:r w:rsidR="007A7BED">
        <w:rPr>
          <w:bCs/>
          <w:lang w:val="fi-FI"/>
        </w:rPr>
        <w:t>6.10.2017 klo 13:00 – 13:16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14:paraId="65BAA6B1" w14:textId="339CC9D1" w:rsidR="002F7CD5" w:rsidRDefault="002F7CD5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Paikka</w:t>
      </w:r>
      <w:r>
        <w:rPr>
          <w:b/>
          <w:lang w:val="fi-FI"/>
        </w:rPr>
        <w:tab/>
      </w:r>
      <w:r w:rsidR="00B4536F">
        <w:rPr>
          <w:bCs/>
          <w:lang w:val="fi-FI"/>
        </w:rPr>
        <w:t>xxx</w:t>
      </w:r>
      <w:r>
        <w:rPr>
          <w:lang w:val="fi-FI"/>
        </w:rPr>
        <w:tab/>
      </w:r>
    </w:p>
    <w:p w14:paraId="4499BAA7" w14:textId="28A59D0F" w:rsidR="002F7CD5" w:rsidRDefault="002F7CD5">
      <w:pPr>
        <w:tabs>
          <w:tab w:val="left" w:pos="2552"/>
        </w:tabs>
      </w:pPr>
      <w:r w:rsidRPr="00A92F8A">
        <w:rPr>
          <w:b/>
        </w:rPr>
        <w:t>Läsnä</w:t>
      </w:r>
      <w:r w:rsidRPr="00A92F8A">
        <w:tab/>
      </w:r>
      <w:r w:rsidR="00B4536F">
        <w:t>xxx</w:t>
      </w:r>
      <w:r w:rsidR="001E51F8" w:rsidRPr="00A92F8A">
        <w:tab/>
      </w:r>
      <w:r w:rsidR="00B4536F">
        <w:tab/>
        <w:t>yyy</w:t>
      </w:r>
    </w:p>
    <w:p w14:paraId="589A7727" w14:textId="77777777" w:rsidR="002F7CD5" w:rsidRDefault="002F7CD5">
      <w:pPr>
        <w:tabs>
          <w:tab w:val="left" w:pos="2552"/>
        </w:tabs>
      </w:pPr>
      <w:r>
        <w:tab/>
      </w:r>
      <w:r w:rsidR="001E51F8" w:rsidRPr="001E51F8">
        <w:t>Kari Niemi</w:t>
      </w:r>
      <w:r w:rsidR="001E51F8" w:rsidRPr="001E51F8">
        <w:tab/>
      </w:r>
      <w:r w:rsidR="001E51F8" w:rsidRPr="001E51F8">
        <w:tab/>
        <w:t>Ohjaaja, JAMK/IT-instituutti</w:t>
      </w:r>
    </w:p>
    <w:p w14:paraId="38D9EEE2" w14:textId="77777777" w:rsidR="001E51F8" w:rsidRDefault="001E51F8" w:rsidP="001E51F8">
      <w:pPr>
        <w:tabs>
          <w:tab w:val="left" w:pos="2552"/>
        </w:tabs>
        <w:ind w:left="2268"/>
      </w:pPr>
    </w:p>
    <w:p w14:paraId="1BAE142B" w14:textId="77777777" w:rsidR="001E51F8" w:rsidRDefault="001E51F8" w:rsidP="001E51F8">
      <w:pPr>
        <w:tabs>
          <w:tab w:val="left" w:pos="2552"/>
        </w:tabs>
        <w:ind w:left="2268"/>
      </w:pPr>
      <w:r>
        <w:tab/>
        <w:t>Teemu Virenius</w:t>
      </w:r>
      <w:r>
        <w:tab/>
        <w:t xml:space="preserve">Projektipäällikkö, Alto-projektiryhmä </w:t>
      </w:r>
    </w:p>
    <w:p w14:paraId="004874B7" w14:textId="77777777" w:rsidR="002F7CD5" w:rsidRDefault="001E51F8" w:rsidP="001E51F8">
      <w:pPr>
        <w:tabs>
          <w:tab w:val="left" w:pos="2552"/>
        </w:tabs>
        <w:ind w:left="2268"/>
      </w:pPr>
      <w:r>
        <w:tab/>
        <w:t>Janne Hyyryläinen</w:t>
      </w:r>
      <w:r>
        <w:tab/>
        <w:t>Sihteeri, Alto-projektiryhmä</w:t>
      </w:r>
    </w:p>
    <w:p w14:paraId="76B241B5" w14:textId="77777777" w:rsidR="00286688" w:rsidRPr="00286688" w:rsidRDefault="00286688" w:rsidP="007A7BED">
      <w:pPr>
        <w:pStyle w:val="NoSpacing"/>
        <w:ind w:left="1248" w:firstLine="1304"/>
        <w:rPr>
          <w:rFonts w:ascii="Times New Roman" w:hAnsi="Times New Roman" w:cs="Times New Roman"/>
          <w:sz w:val="24"/>
        </w:rPr>
      </w:pPr>
      <w:r w:rsidRPr="00286688">
        <w:rPr>
          <w:rFonts w:ascii="Times New Roman" w:hAnsi="Times New Roman" w:cs="Times New Roman"/>
          <w:sz w:val="24"/>
        </w:rPr>
        <w:t>Miro Ahola</w:t>
      </w:r>
      <w:r w:rsidRPr="00286688">
        <w:rPr>
          <w:rFonts w:ascii="Times New Roman" w:hAnsi="Times New Roman" w:cs="Times New Roman"/>
          <w:sz w:val="24"/>
        </w:rPr>
        <w:tab/>
      </w:r>
      <w:r w:rsidRPr="00286688">
        <w:rPr>
          <w:rFonts w:ascii="Times New Roman" w:hAnsi="Times New Roman" w:cs="Times New Roman"/>
          <w:sz w:val="24"/>
        </w:rPr>
        <w:tab/>
        <w:t>Jäsen, Alto-projektiryhmä</w:t>
      </w:r>
    </w:p>
    <w:p w14:paraId="2F8FA38F" w14:textId="77777777" w:rsidR="00286688" w:rsidRDefault="00286688" w:rsidP="00286688">
      <w:pPr>
        <w:tabs>
          <w:tab w:val="left" w:pos="2552"/>
        </w:tabs>
        <w:ind w:left="2552" w:hanging="284"/>
      </w:pPr>
      <w:r>
        <w:tab/>
        <w:t>Konsta Hallinen</w:t>
      </w:r>
      <w:r>
        <w:tab/>
        <w:t>Jäsen, Alto-projektiryhmä</w:t>
      </w:r>
      <w:r>
        <w:br/>
        <w:t>Riku Kalliokoski</w:t>
      </w:r>
      <w:r>
        <w:tab/>
        <w:t>Jäsen, Alto-projektiryhmä</w:t>
      </w:r>
    </w:p>
    <w:p w14:paraId="34826EE8" w14:textId="77777777" w:rsidR="001E51F8" w:rsidRDefault="001E51F8">
      <w:pPr>
        <w:tabs>
          <w:tab w:val="left" w:pos="2552"/>
        </w:tabs>
        <w:rPr>
          <w:b/>
          <w:bCs/>
        </w:rPr>
      </w:pPr>
    </w:p>
    <w:p w14:paraId="204B8AA8" w14:textId="77777777" w:rsidR="002F7CD5" w:rsidRDefault="002F7CD5">
      <w:pPr>
        <w:tabs>
          <w:tab w:val="left" w:pos="2552"/>
        </w:tabs>
      </w:pPr>
    </w:p>
    <w:p w14:paraId="0D131A90" w14:textId="77777777" w:rsidR="002F7CD5" w:rsidRDefault="002F7CD5" w:rsidP="00374AE2">
      <w:pPr>
        <w:pStyle w:val="Heading3"/>
        <w:ind w:left="2608" w:hanging="2608"/>
      </w:pPr>
      <w:r>
        <w:t>1. Kokouksen avaus</w:t>
      </w:r>
      <w:r>
        <w:tab/>
      </w:r>
      <w:r>
        <w:rPr>
          <w:b w:val="0"/>
          <w:bCs/>
        </w:rPr>
        <w:t xml:space="preserve">Projektipäällikkö </w:t>
      </w:r>
      <w:r w:rsidR="007A7BED">
        <w:rPr>
          <w:b w:val="0"/>
          <w:bCs/>
        </w:rPr>
        <w:t>Teemu Virenius</w:t>
      </w:r>
      <w:r w:rsidR="00374AE2">
        <w:rPr>
          <w:b w:val="0"/>
          <w:bCs/>
        </w:rPr>
        <w:t xml:space="preserve"> toivotti kaikki tervetulleeksi ja</w:t>
      </w:r>
      <w:r>
        <w:rPr>
          <w:b w:val="0"/>
          <w:bCs/>
        </w:rPr>
        <w:t xml:space="preserve"> avasi kokouksen</w:t>
      </w:r>
      <w:r>
        <w:t>.</w:t>
      </w:r>
    </w:p>
    <w:p w14:paraId="30EEBD63" w14:textId="77777777" w:rsidR="002F7CD5" w:rsidRDefault="002F7CD5">
      <w:pPr>
        <w:pStyle w:val="Heading3"/>
      </w:pPr>
      <w:r>
        <w:t>2. Laillisuuden ja päätösvaltaisuuden toteaminen</w:t>
      </w:r>
    </w:p>
    <w:p w14:paraId="51E445D9" w14:textId="4811F7FE" w:rsidR="002F7CD5" w:rsidRDefault="002F7CD5" w:rsidP="00374AE2">
      <w:pPr>
        <w:ind w:left="2608" w:firstLine="2"/>
      </w:pPr>
      <w:r>
        <w:t>Kokous todettiin laillisesti koolle kutsutuksi ja päätösvaltaiseksi</w:t>
      </w:r>
      <w:r w:rsidR="00374AE2">
        <w:t xml:space="preserve">, kun kaikkia osapuolia oli paikalla vähintään </w:t>
      </w:r>
      <w:r w:rsidR="00A92F8A">
        <w:t>yksi.</w:t>
      </w:r>
    </w:p>
    <w:p w14:paraId="3D58693A" w14:textId="77777777" w:rsidR="002F7CD5" w:rsidRDefault="002F7CD5">
      <w:pPr>
        <w:pStyle w:val="Heading3"/>
      </w:pPr>
      <w:r>
        <w:t>3. Esityslistan hyväksyminen</w:t>
      </w:r>
    </w:p>
    <w:p w14:paraId="03C9B648" w14:textId="77777777" w:rsidR="002F7CD5" w:rsidRDefault="002F7CD5">
      <w:r>
        <w:tab/>
      </w:r>
      <w:r>
        <w:tab/>
        <w:t>Esityslista hyväksyttiin kokouksen työjärjestykseksi.</w:t>
      </w:r>
    </w:p>
    <w:p w14:paraId="6C62A452" w14:textId="77777777" w:rsidR="002F7CD5" w:rsidRDefault="002F7CD5">
      <w:pPr>
        <w:pStyle w:val="Heading3"/>
      </w:pPr>
      <w:r>
        <w:t>4. Pöytäkirjan tarkastusmenettely</w:t>
      </w:r>
    </w:p>
    <w:p w14:paraId="1F46D886" w14:textId="77777777" w:rsidR="002F7CD5" w:rsidRDefault="007A7BED">
      <w:pPr>
        <w:ind w:left="2595"/>
      </w:pPr>
      <w:r>
        <w:t>Projektipäällikkö Teemu Virenius esitti, että sihteerillä on kaksi arkipäivää aikaa laatia kokouspöytäkirja</w:t>
      </w:r>
      <w:r w:rsidR="00D26686">
        <w:t xml:space="preserve">, jolloin pöytäkirja on lähetettävä viimeistään maanantaina </w:t>
      </w:r>
      <w:r w:rsidR="004B69C1">
        <w:t>30</w:t>
      </w:r>
      <w:r w:rsidR="00D26686">
        <w:t>.10.2017</w:t>
      </w:r>
      <w:r>
        <w:t>. Tämän jälkeen hän ehdotti pöytäkirjan tarkistus- ja kommentointiajaksi kolme arkipäivää</w:t>
      </w:r>
      <w:r w:rsidR="00D26686">
        <w:t xml:space="preserve">, eli viimeistään </w:t>
      </w:r>
      <w:r w:rsidR="00BE1325">
        <w:t>2</w:t>
      </w:r>
      <w:r w:rsidR="00D26686">
        <w:t>.11.2017 mennessä</w:t>
      </w:r>
      <w:r>
        <w:t>.</w:t>
      </w:r>
      <w:r w:rsidR="00D26686">
        <w:t xml:space="preserve"> Pöytäkirja ladataan Alto-ryhmän OneDrive-tilille, josta se </w:t>
      </w:r>
      <w:r w:rsidR="008B5559">
        <w:t>välitetään</w:t>
      </w:r>
      <w:r w:rsidR="00D26686">
        <w:t xml:space="preserve"> ka</w:t>
      </w:r>
      <w:r w:rsidR="008B5559">
        <w:t>ikille osapuolille sähköpostissa jaettavalla linkillä</w:t>
      </w:r>
      <w:r w:rsidR="00D26686">
        <w:t>.</w:t>
      </w:r>
      <w:r w:rsidR="007044FC">
        <w:t xml:space="preserve"> </w:t>
      </w:r>
      <w:r>
        <w:t xml:space="preserve">Kokouksen pöytäkirja hyväksytään virallisesti seuraavassa ohjausryhmän kokouksessa. </w:t>
      </w:r>
      <w:r w:rsidR="002F7CD5">
        <w:t>Esitys hyväksyttiin.</w:t>
      </w:r>
    </w:p>
    <w:p w14:paraId="7BED5488" w14:textId="77777777" w:rsidR="002F7CD5" w:rsidRDefault="002F7CD5">
      <w:pPr>
        <w:pStyle w:val="Heading3"/>
      </w:pPr>
      <w:r>
        <w:t>5. Puheenjohtajan ja sihteerin valinta</w:t>
      </w:r>
    </w:p>
    <w:p w14:paraId="5AD0ED06" w14:textId="39FF9273" w:rsidR="002F7CD5" w:rsidRDefault="007A7BED">
      <w:pPr>
        <w:ind w:left="2595"/>
      </w:pPr>
      <w:r>
        <w:t xml:space="preserve">Projektiryhmän ohjaaja Kari Niemi esitti, että puheenjohtajana toimii </w:t>
      </w:r>
      <w:r w:rsidR="00B4536F">
        <w:t>xxx</w:t>
      </w:r>
      <w:r>
        <w:t xml:space="preserve"> edustaja </w:t>
      </w:r>
      <w:r w:rsidR="00B4536F">
        <w:t>yyy</w:t>
      </w:r>
      <w:r>
        <w:t xml:space="preserve"> ja sihteerinä toimii Alto-ryhmän vuorossa oleva sihteeri Janne Hyyryläin</w:t>
      </w:r>
      <w:r w:rsidR="00A92F8A">
        <w:t>en. Esitys hyväksyttiin.</w:t>
      </w:r>
    </w:p>
    <w:p w14:paraId="1C21F6B1" w14:textId="77777777" w:rsidR="002F7CD5" w:rsidRDefault="002F7CD5"/>
    <w:p w14:paraId="5E01B346" w14:textId="77777777" w:rsidR="003369FF" w:rsidRDefault="003369FF" w:rsidP="003369FF">
      <w:pPr>
        <w:ind w:left="2595" w:hanging="2595"/>
        <w:rPr>
          <w:b/>
          <w:bCs/>
        </w:rPr>
      </w:pPr>
    </w:p>
    <w:p w14:paraId="02476F82" w14:textId="77777777" w:rsidR="003369FF" w:rsidRDefault="003369FF" w:rsidP="003369FF">
      <w:pPr>
        <w:ind w:left="2595" w:hanging="2595"/>
        <w:rPr>
          <w:b/>
          <w:bCs/>
        </w:rPr>
      </w:pPr>
    </w:p>
    <w:p w14:paraId="098D70FF" w14:textId="77777777" w:rsidR="003369FF" w:rsidRDefault="003369FF" w:rsidP="003369FF">
      <w:pPr>
        <w:ind w:left="2595" w:hanging="2595"/>
        <w:rPr>
          <w:b/>
          <w:bCs/>
        </w:rPr>
      </w:pPr>
    </w:p>
    <w:p w14:paraId="1234A4E8" w14:textId="77777777" w:rsidR="003369FF" w:rsidRDefault="002F7CD5" w:rsidP="003369FF">
      <w:pPr>
        <w:ind w:left="2595" w:hanging="2595"/>
      </w:pPr>
      <w:r>
        <w:rPr>
          <w:b/>
          <w:bCs/>
        </w:rPr>
        <w:t>6. Ilmoitusasiat</w:t>
      </w:r>
      <w:r>
        <w:rPr>
          <w:b/>
          <w:bCs/>
        </w:rPr>
        <w:tab/>
      </w:r>
      <w:r w:rsidR="007A7BED">
        <w:t>Alto-ryhmän projektipäällikkö ja sihteeri vaihtuvat 29.10. alkaen. Uutena projekti</w:t>
      </w:r>
      <w:r w:rsidR="003369FF">
        <w:t>päällikkönä</w:t>
      </w:r>
      <w:r w:rsidR="007A7BED">
        <w:t xml:space="preserve"> toi</w:t>
      </w:r>
      <w:r w:rsidR="003369FF">
        <w:t>mii Janne Hyyryläinen ja uutena sihteerinä toimii Konsta Hallinen.</w:t>
      </w:r>
    </w:p>
    <w:p w14:paraId="08A72095" w14:textId="77777777" w:rsidR="003369FF" w:rsidRDefault="003369FF" w:rsidP="003369FF">
      <w:pPr>
        <w:ind w:left="2595" w:hanging="2595"/>
      </w:pPr>
    </w:p>
    <w:p w14:paraId="0E99A33A" w14:textId="77777777" w:rsidR="003369FF" w:rsidRDefault="003369FF" w:rsidP="003369FF">
      <w:pPr>
        <w:ind w:left="2595" w:hanging="2595"/>
      </w:pPr>
      <w:r>
        <w:tab/>
        <w:t>Jyväskylän ammattikorkeakoululla järjestettiin kyberturvallisuusharjoitus viikoilla 41 ja 43. Kyseisen harjoituksen takia Alto-ryhmällä ei ollut pääsyä projektitiloihin, joten he joutuivat toimivaan korvaavissa tiloissa.</w:t>
      </w:r>
    </w:p>
    <w:p w14:paraId="37178E8C" w14:textId="77777777" w:rsidR="002F7CD5" w:rsidRDefault="002F7CD5">
      <w:pPr>
        <w:ind w:left="2595"/>
      </w:pPr>
    </w:p>
    <w:p w14:paraId="1DC461F9" w14:textId="5B9DB4E1" w:rsidR="002F7CD5" w:rsidRDefault="00FF1706" w:rsidP="003369FF">
      <w:pPr>
        <w:ind w:left="2595" w:hanging="2595"/>
      </w:pPr>
      <w:r>
        <w:rPr>
          <w:b/>
          <w:bCs/>
        </w:rPr>
        <w:t>7</w:t>
      </w:r>
      <w:r w:rsidR="002F7CD5">
        <w:rPr>
          <w:b/>
          <w:bCs/>
        </w:rPr>
        <w:t>. Tilannekatsaus</w:t>
      </w:r>
      <w:r w:rsidR="002F7CD5">
        <w:tab/>
        <w:t xml:space="preserve">Projektipäällikkö </w:t>
      </w:r>
      <w:r w:rsidR="00374AE2">
        <w:t xml:space="preserve">Teemu Virenius </w:t>
      </w:r>
      <w:r w:rsidR="002F7CD5">
        <w:t>esitteli projektin tilannekatsauksen</w:t>
      </w:r>
      <w:r w:rsidR="003369FF">
        <w:t xml:space="preserve">, jossa käytiin läpi Alto-ryhmän käyttämät resurssit ja todettiin sprintti 1 päättyneeksi. Tilannekatsauksen lisäksi Alto-ryhmä kertoi ottaneensa </w:t>
      </w:r>
      <w:r w:rsidR="00B4536F">
        <w:t xml:space="preserve">xxx:n </w:t>
      </w:r>
      <w:r w:rsidR="003369FF">
        <w:t xml:space="preserve">tarjoamasta web-hotellista versionumerot ylös ja pystyttäneensä versioiden mukaiset järjestelmät omalle virtuaalipalvelimelleen. Virtuaalipalvelin ei kuitenkaan ole vielä täysin </w:t>
      </w:r>
      <w:r w:rsidR="003369FF" w:rsidRPr="003369FF">
        <w:t>konfiguroitu</w:t>
      </w:r>
      <w:r w:rsidR="003369FF">
        <w:t>.</w:t>
      </w:r>
    </w:p>
    <w:p w14:paraId="11EF45CE" w14:textId="77777777" w:rsidR="003369FF" w:rsidRDefault="003369FF" w:rsidP="003369FF">
      <w:pPr>
        <w:ind w:left="2595" w:hanging="2595"/>
        <w:rPr>
          <w:b/>
          <w:bCs/>
        </w:rPr>
      </w:pPr>
      <w:r>
        <w:rPr>
          <w:b/>
          <w:bCs/>
        </w:rPr>
        <w:tab/>
      </w:r>
    </w:p>
    <w:p w14:paraId="2355BA18" w14:textId="37ED3D1A" w:rsidR="003369FF" w:rsidRPr="003369FF" w:rsidRDefault="003369FF" w:rsidP="003369FF">
      <w:pPr>
        <w:ind w:left="2595" w:hanging="2595"/>
      </w:pPr>
      <w:r>
        <w:rPr>
          <w:b/>
          <w:bCs/>
        </w:rPr>
        <w:tab/>
      </w:r>
      <w:r w:rsidR="00B4536F">
        <w:rPr>
          <w:bCs/>
        </w:rPr>
        <w:t>xxx</w:t>
      </w:r>
      <w:r>
        <w:rPr>
          <w:bCs/>
        </w:rPr>
        <w:t xml:space="preserve"> ilmoitti tarjoavansa Alto-Ryhmälle BitBucket-repositorion rakenteen.</w:t>
      </w:r>
    </w:p>
    <w:p w14:paraId="2AD0DE6C" w14:textId="77777777" w:rsidR="00FF1706" w:rsidRDefault="00FF1706">
      <w:pPr>
        <w:ind w:left="1298" w:firstLine="1298"/>
      </w:pPr>
    </w:p>
    <w:p w14:paraId="29F19573" w14:textId="77777777" w:rsidR="00FF1706" w:rsidRDefault="00FF1706" w:rsidP="00FF1706">
      <w:pPr>
        <w:rPr>
          <w:b/>
        </w:rPr>
      </w:pPr>
      <w:r w:rsidRPr="00FF1706">
        <w:rPr>
          <w:b/>
        </w:rPr>
        <w:t>8. Projektisopimuksen esittely</w:t>
      </w:r>
    </w:p>
    <w:p w14:paraId="33FF29CE" w14:textId="09F646FD" w:rsidR="003369FF" w:rsidRPr="003369FF" w:rsidRDefault="003369FF" w:rsidP="003369FF">
      <w:pPr>
        <w:ind w:left="2608" w:firstLine="2"/>
      </w:pPr>
      <w:r>
        <w:t xml:space="preserve">Alto-ryhmän ohjaaja Kari Niemi esitteli projektisopimuksen. Tämän jälkeen paikalla olleet allekirjoittivat sopimuksen. Kari </w:t>
      </w:r>
      <w:r w:rsidR="00A92F8A">
        <w:t xml:space="preserve">Niemi </w:t>
      </w:r>
      <w:r>
        <w:t>ilmoitti</w:t>
      </w:r>
      <w:r w:rsidR="00027AD3">
        <w:t xml:space="preserve"> vievänsä sopimuksen</w:t>
      </w:r>
      <w:r w:rsidR="00A92F8A">
        <w:t xml:space="preserve"> IT-instituutin johtajan allekirjoitettavaksi, kun kaikkien ryhmien sopimukset ovat koossa.</w:t>
      </w:r>
    </w:p>
    <w:p w14:paraId="5EF3932F" w14:textId="77777777" w:rsidR="002F7CD5" w:rsidRDefault="00FF1706">
      <w:pPr>
        <w:pStyle w:val="Heading3"/>
      </w:pPr>
      <w:r>
        <w:t>9</w:t>
      </w:r>
      <w:r w:rsidR="008F2F10">
        <w:t>. Seuraava ohjaus</w:t>
      </w:r>
      <w:r w:rsidR="002F7CD5">
        <w:t>ryhmän kokous</w:t>
      </w:r>
    </w:p>
    <w:p w14:paraId="416259A0" w14:textId="77777777" w:rsidR="002F7CD5" w:rsidRDefault="00027AD3">
      <w:pPr>
        <w:pStyle w:val="BodyTextIndent2"/>
      </w:pPr>
      <w:r>
        <w:t>Seuraava ohjausryhmän kokous esitettiin pidettävän alustavasti torstaina 14.12.2017 kello 13.</w:t>
      </w:r>
    </w:p>
    <w:p w14:paraId="75152A03" w14:textId="77777777" w:rsidR="00027AD3" w:rsidRDefault="00027AD3">
      <w:pPr>
        <w:pStyle w:val="BodyTextIndent2"/>
      </w:pPr>
    </w:p>
    <w:p w14:paraId="47F99B97" w14:textId="77777777" w:rsidR="002F7CD5" w:rsidRDefault="00FF1706" w:rsidP="00027AD3">
      <w:r>
        <w:rPr>
          <w:b/>
          <w:bCs/>
        </w:rPr>
        <w:t>10</w:t>
      </w:r>
      <w:r w:rsidR="002F7CD5">
        <w:rPr>
          <w:b/>
          <w:bCs/>
        </w:rPr>
        <w:t>. Muut asiat</w:t>
      </w:r>
      <w:r w:rsidR="002F7CD5">
        <w:rPr>
          <w:b/>
          <w:bCs/>
        </w:rPr>
        <w:tab/>
      </w:r>
      <w:r w:rsidR="002F7CD5">
        <w:t>Muita asioita</w:t>
      </w:r>
      <w:r w:rsidR="002F7CD5">
        <w:rPr>
          <w:b/>
          <w:bCs/>
        </w:rPr>
        <w:t xml:space="preserve"> </w:t>
      </w:r>
      <w:r w:rsidR="002F7CD5">
        <w:t>ei ollut.</w:t>
      </w:r>
    </w:p>
    <w:p w14:paraId="4DD2DC47" w14:textId="77777777" w:rsidR="002F7CD5" w:rsidRDefault="002F7CD5"/>
    <w:p w14:paraId="2D596344" w14:textId="77777777" w:rsidR="002F7CD5" w:rsidRDefault="00FF1706">
      <w:pPr>
        <w:rPr>
          <w:b/>
          <w:bCs/>
        </w:rPr>
      </w:pPr>
      <w:r>
        <w:rPr>
          <w:b/>
          <w:bCs/>
        </w:rPr>
        <w:t>11</w:t>
      </w:r>
      <w:r w:rsidR="002F7CD5">
        <w:rPr>
          <w:b/>
          <w:bCs/>
        </w:rPr>
        <w:t>. Kokouksen päättäminen</w:t>
      </w:r>
    </w:p>
    <w:p w14:paraId="5941E884" w14:textId="77777777" w:rsidR="002F7CD5" w:rsidRDefault="002F7CD5">
      <w:r>
        <w:rPr>
          <w:b/>
          <w:bCs/>
        </w:rPr>
        <w:tab/>
      </w:r>
      <w:r>
        <w:rPr>
          <w:b/>
          <w:bCs/>
        </w:rPr>
        <w:tab/>
      </w:r>
      <w:r>
        <w:t>Puh</w:t>
      </w:r>
      <w:r w:rsidR="00027AD3">
        <w:t>eenjohtaja päätti kokouksen kello 13:16.</w:t>
      </w:r>
    </w:p>
    <w:p w14:paraId="5081EE5D" w14:textId="77777777" w:rsidR="002F7CD5" w:rsidRDefault="002F7CD5"/>
    <w:p w14:paraId="23A23A88" w14:textId="77777777" w:rsidR="002F7CD5" w:rsidRDefault="002F7CD5"/>
    <w:p w14:paraId="21AC3798" w14:textId="77777777" w:rsidR="002F7CD5" w:rsidRDefault="002F7CD5"/>
    <w:p w14:paraId="66DD80EF" w14:textId="77777777" w:rsidR="002F7CD5" w:rsidRDefault="002F7CD5"/>
    <w:p w14:paraId="5AA82BF0" w14:textId="77777777" w:rsidR="002F7CD5" w:rsidRDefault="002F7CD5">
      <w:r>
        <w:rPr>
          <w:b/>
          <w:bCs/>
        </w:rPr>
        <w:t>Pöytäkirjan vakuudeksi</w:t>
      </w:r>
      <w:r>
        <w:tab/>
      </w:r>
      <w:r w:rsidR="00027AD3">
        <w:t>Janne Hyyryläinen</w:t>
      </w:r>
    </w:p>
    <w:sectPr w:rsidR="002F7CD5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267D" w14:textId="77777777" w:rsidR="001944B8" w:rsidRDefault="001944B8">
      <w:r>
        <w:separator/>
      </w:r>
    </w:p>
  </w:endnote>
  <w:endnote w:type="continuationSeparator" w:id="0">
    <w:p w14:paraId="45386518" w14:textId="77777777" w:rsidR="001944B8" w:rsidRDefault="0019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286688" w14:paraId="32B59212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4B7869E7" w14:textId="77777777" w:rsidR="00286688" w:rsidRDefault="00286688" w:rsidP="00286688">
          <w:pPr>
            <w:pStyle w:val="Footer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14:paraId="6583A6CC" w14:textId="77777777" w:rsidR="00286688" w:rsidRPr="0028725A" w:rsidRDefault="00286688" w:rsidP="00286688">
          <w:pPr>
            <w:pStyle w:val="Footer"/>
            <w:rPr>
              <w:rFonts w:ascii="Cambria" w:eastAsia="Calibri" w:hAnsi="Cambria"/>
              <w:lang w:eastAsia="en-US"/>
            </w:rPr>
          </w:pPr>
          <w:r w:rsidRPr="00BE2F06">
            <w:rPr>
              <w:sz w:val="16"/>
              <w:lang w:val="en-US"/>
            </w:rPr>
            <w:t xml:space="preserve">IT-instituutti, IT-Dynamo, </w:t>
          </w:r>
          <w:r>
            <w:rPr>
              <w:sz w:val="16"/>
              <w:lang w:val="en-US"/>
            </w:rPr>
            <w:t>3</w:t>
          </w:r>
          <w:r w:rsidRPr="00BE2F06">
            <w:rPr>
              <w:sz w:val="16"/>
              <w:lang w:val="en-US"/>
            </w:rPr>
            <w:t>. krs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14:paraId="06A2BED3" w14:textId="77777777" w:rsidR="00286688" w:rsidRDefault="00286688" w:rsidP="00286688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14:paraId="2C7F488B" w14:textId="77777777" w:rsidR="00286688" w:rsidRPr="0028725A" w:rsidRDefault="00286688" w:rsidP="00286688">
          <w:pPr>
            <w:pStyle w:val="Footer"/>
            <w:rPr>
              <w:rFonts w:ascii="Cambria" w:eastAsia="Calibri" w:hAnsi="Cambria"/>
              <w:lang w:eastAsia="en-US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  <w:t>Piippukatu 2</w:t>
          </w:r>
          <w:r>
            <w:rPr>
              <w:sz w:val="16"/>
            </w:rPr>
            <w:br/>
            <w:t>40100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14:paraId="2A0ED690" w14:textId="77777777" w:rsidR="00286688" w:rsidRDefault="00286688" w:rsidP="00286688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 xml:space="preserve">                   Muut yhteystiedot:</w:t>
          </w:r>
        </w:p>
        <w:p w14:paraId="164A1287" w14:textId="77777777" w:rsidR="00286688" w:rsidRPr="0028725A" w:rsidRDefault="00286688" w:rsidP="00286688">
          <w:pPr>
            <w:pStyle w:val="Footer"/>
            <w:rPr>
              <w:rFonts w:ascii="Cambria" w:eastAsia="Calibri" w:hAnsi="Cambria"/>
              <w:lang w:eastAsia="en-US"/>
            </w:rPr>
          </w:pPr>
          <w:r>
            <w:rPr>
              <w:rFonts w:cs="Arial"/>
              <w:i w:val="0"/>
              <w:iCs/>
              <w:sz w:val="16"/>
            </w:rPr>
            <w:t xml:space="preserve">                   </w:t>
          </w:r>
          <w:r w:rsidRPr="000A717E">
            <w:rPr>
              <w:rFonts w:cs="Arial"/>
              <w:i w:val="0"/>
              <w:iCs/>
              <w:sz w:val="16"/>
            </w:rPr>
            <w:t xml:space="preserve">E-mail: </w:t>
          </w:r>
          <w:r w:rsidRPr="000A717E">
            <w:rPr>
              <w:sz w:val="16"/>
            </w:rPr>
            <w:t>it-alto</w:t>
          </w:r>
          <w:r w:rsidRPr="000A717E">
            <w:rPr>
              <w:rFonts w:cs="Arial"/>
              <w:sz w:val="16"/>
            </w:rPr>
            <w:t>@jamk.fi</w:t>
          </w:r>
          <w:r w:rsidRPr="000A717E">
            <w:rPr>
              <w:rFonts w:cs="Arial"/>
              <w:i w:val="0"/>
              <w:iCs/>
              <w:sz w:val="16"/>
            </w:rPr>
            <w:br/>
          </w:r>
        </w:p>
      </w:tc>
    </w:tr>
  </w:tbl>
  <w:p w14:paraId="7AB18BE3" w14:textId="77777777" w:rsidR="002F7CD5" w:rsidRDefault="002F7CD5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6059E" w14:textId="77777777" w:rsidR="001944B8" w:rsidRDefault="001944B8">
      <w:r>
        <w:separator/>
      </w:r>
    </w:p>
  </w:footnote>
  <w:footnote w:type="continuationSeparator" w:id="0">
    <w:p w14:paraId="718764EC" w14:textId="77777777" w:rsidR="001944B8" w:rsidRDefault="00194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0967E" w14:textId="77777777" w:rsidR="00286688" w:rsidRDefault="00286688" w:rsidP="00286688">
    <w:pPr>
      <w:pStyle w:val="Header"/>
    </w:pPr>
    <w:r>
      <w:rPr>
        <w:noProof/>
        <w:lang w:val="en-US" w:eastAsia="en-US"/>
      </w:rPr>
      <w:drawing>
        <wp:inline distT="0" distB="0" distL="0" distR="0" wp14:anchorId="609DB41C" wp14:editId="1D1370B0">
          <wp:extent cx="1144905" cy="1073150"/>
          <wp:effectExtent l="0" t="0" r="0" b="0"/>
          <wp:docPr id="3" name="Picture 3" descr="Alto-Logo-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o-Logo-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1073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A345E" w14:textId="01E6EB96" w:rsidR="002F7CD5" w:rsidRDefault="002F7CD5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4A1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A4A1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)</w:t>
    </w:r>
  </w:p>
  <w:p w14:paraId="57B7E243" w14:textId="77777777" w:rsidR="002F7CD5" w:rsidRDefault="002F7CD5">
    <w:pPr>
      <w:pStyle w:val="Header"/>
    </w:pPr>
    <w:r>
      <w:tab/>
    </w:r>
  </w:p>
  <w:p w14:paraId="446FF9E8" w14:textId="77777777" w:rsidR="002F7CD5" w:rsidRDefault="002F7CD5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2F7CD5" w14:paraId="4FB9646E" w14:textId="77777777">
      <w:tc>
        <w:tcPr>
          <w:tcW w:w="4651" w:type="dxa"/>
        </w:tcPr>
        <w:p w14:paraId="3D0F8139" w14:textId="77777777" w:rsidR="001E51F8" w:rsidRDefault="001E51F8" w:rsidP="001E51F8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B9DF204" wp14:editId="755A8826">
                <wp:extent cx="1144905" cy="1073150"/>
                <wp:effectExtent l="0" t="0" r="0" b="0"/>
                <wp:docPr id="1" name="Picture 1" descr="Alto-Logo-V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to-Logo-V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DD46F2" w14:textId="77777777" w:rsidR="002F7CD5" w:rsidRDefault="002F7CD5">
          <w:pPr>
            <w:pStyle w:val="Header"/>
          </w:pPr>
        </w:p>
        <w:p w14:paraId="41F76038" w14:textId="77777777" w:rsidR="002F7CD5" w:rsidRDefault="002F7CD5" w:rsidP="00286688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</w:p>
      </w:tc>
      <w:tc>
        <w:tcPr>
          <w:tcW w:w="3499" w:type="dxa"/>
        </w:tcPr>
        <w:p w14:paraId="4A3327EC" w14:textId="77777777" w:rsidR="002F7CD5" w:rsidRDefault="002F7CD5">
          <w:pPr>
            <w:pStyle w:val="Header"/>
            <w:tabs>
              <w:tab w:val="clear" w:pos="5184"/>
              <w:tab w:val="clear" w:pos="9356"/>
            </w:tabs>
          </w:pPr>
        </w:p>
        <w:p w14:paraId="278F71EF" w14:textId="77777777" w:rsidR="002F7CD5" w:rsidRDefault="002F7CD5">
          <w:pPr>
            <w:pStyle w:val="Header"/>
            <w:tabs>
              <w:tab w:val="clear" w:pos="5184"/>
              <w:tab w:val="clear" w:pos="9356"/>
            </w:tabs>
          </w:pPr>
          <w:r>
            <w:t xml:space="preserve">PÖYTÄKIRJA </w:t>
          </w:r>
        </w:p>
        <w:p w14:paraId="4512B890" w14:textId="77777777" w:rsidR="002F7CD5" w:rsidRDefault="002F7CD5">
          <w:pPr>
            <w:pStyle w:val="Header"/>
            <w:tabs>
              <w:tab w:val="clear" w:pos="5184"/>
              <w:tab w:val="clear" w:pos="9356"/>
            </w:tabs>
          </w:pPr>
        </w:p>
        <w:p w14:paraId="7A3F44E0" w14:textId="77777777" w:rsidR="002F7CD5" w:rsidRDefault="007A7BED" w:rsidP="00286688">
          <w:pPr>
            <w:pStyle w:val="Header"/>
            <w:tabs>
              <w:tab w:val="clear" w:pos="5184"/>
              <w:tab w:val="clear" w:pos="9356"/>
            </w:tabs>
          </w:pPr>
          <w:r>
            <w:t>26</w:t>
          </w:r>
          <w:r w:rsidR="00286688">
            <w:t>.</w:t>
          </w:r>
          <w:r w:rsidR="001E51F8">
            <w:t>10.2017</w:t>
          </w:r>
          <w:r w:rsidR="002F7CD5">
            <w:rPr>
              <w:sz w:val="18"/>
            </w:rPr>
            <w:t xml:space="preserve"> </w:t>
          </w:r>
        </w:p>
      </w:tc>
      <w:tc>
        <w:tcPr>
          <w:tcW w:w="1418" w:type="dxa"/>
        </w:tcPr>
        <w:p w14:paraId="68423A09" w14:textId="67587BEE" w:rsidR="002F7CD5" w:rsidRDefault="002F7CD5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4A1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A4A1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164E9ECA" w14:textId="77777777" w:rsidR="002F7CD5" w:rsidRDefault="002F7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1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2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4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5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6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57"/>
    <w:rsid w:val="00027AD3"/>
    <w:rsid w:val="001944B8"/>
    <w:rsid w:val="001A4A1E"/>
    <w:rsid w:val="001E51F8"/>
    <w:rsid w:val="00201373"/>
    <w:rsid w:val="002774CD"/>
    <w:rsid w:val="00286688"/>
    <w:rsid w:val="002F7CD5"/>
    <w:rsid w:val="003369FF"/>
    <w:rsid w:val="00374AE2"/>
    <w:rsid w:val="004B69C1"/>
    <w:rsid w:val="00515357"/>
    <w:rsid w:val="005C2207"/>
    <w:rsid w:val="00617487"/>
    <w:rsid w:val="007044FC"/>
    <w:rsid w:val="007A7BED"/>
    <w:rsid w:val="008B5559"/>
    <w:rsid w:val="008F2F10"/>
    <w:rsid w:val="00A2101D"/>
    <w:rsid w:val="00A47DF6"/>
    <w:rsid w:val="00A92F8A"/>
    <w:rsid w:val="00B4536F"/>
    <w:rsid w:val="00BE1325"/>
    <w:rsid w:val="00CD1BA6"/>
    <w:rsid w:val="00D26686"/>
    <w:rsid w:val="00D318FC"/>
    <w:rsid w:val="00DD0D24"/>
    <w:rsid w:val="00EA015B"/>
    <w:rsid w:val="00EF6DD0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144FB94"/>
  <w15:chartTrackingRefBased/>
  <w15:docId w15:val="{5F1E5EBC-9FF3-4C80-BFB1-D4F98F1B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pPr>
      <w:ind w:left="2604" w:firstLine="6"/>
    </w:pPr>
  </w:style>
  <w:style w:type="paragraph" w:styleId="NoSpacing">
    <w:name w:val="No Spacing"/>
    <w:uiPriority w:val="1"/>
    <w:qFormat/>
    <w:rsid w:val="00286688"/>
    <w:rPr>
      <w:rFonts w:asciiTheme="minorHAnsi" w:eastAsiaTheme="minorHAnsi" w:hAnsiTheme="minorHAnsi" w:cstheme="minorBidi"/>
      <w:sz w:val="22"/>
      <w:szCs w:val="22"/>
      <w:lang w:val="fi-FI"/>
    </w:rPr>
  </w:style>
  <w:style w:type="character" w:customStyle="1" w:styleId="FooterChar">
    <w:name w:val="Footer Char"/>
    <w:link w:val="Footer"/>
    <w:uiPriority w:val="99"/>
    <w:rsid w:val="00286688"/>
    <w:rPr>
      <w:rFonts w:ascii="Arial" w:hAnsi="Arial"/>
      <w:i/>
      <w:lang w:val="fi-FI" w:eastAsia="fi-FI"/>
    </w:rPr>
  </w:style>
  <w:style w:type="character" w:styleId="CommentReference">
    <w:name w:val="annotation reference"/>
    <w:basedOn w:val="DefaultParagraphFont"/>
    <w:rsid w:val="00CD1B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1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1BA6"/>
    <w:rPr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rsid w:val="00CD1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1BA6"/>
    <w:rPr>
      <w:b/>
      <w:bCs/>
      <w:lang w:val="fi-FI" w:eastAsia="fi-FI"/>
    </w:rPr>
  </w:style>
  <w:style w:type="paragraph" w:styleId="BalloonText">
    <w:name w:val="Balloon Text"/>
    <w:basedOn w:val="Normal"/>
    <w:link w:val="BalloonTextChar"/>
    <w:rsid w:val="00CD1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1BA6"/>
    <w:rPr>
      <w:rFonts w:ascii="Segoe UI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JOHTORYHMÄN KOKOUS</vt:lpstr>
      <vt:lpstr>JOHTORYHMÄN KOKOUS</vt:lpstr>
    </vt:vector>
  </TitlesOfParts>
  <Company>JAMK/IT-instituutti</Company>
  <LinksUpToDate>false</LinksUpToDate>
  <CharactersWithSpaces>2993</CharactersWithSpaces>
  <SharedDoc>false</SharedDoc>
  <HLinks>
    <vt:vector size="6" baseType="variant">
      <vt:variant>
        <vt:i4>1966164</vt:i4>
      </vt:variant>
      <vt:variant>
        <vt:i4>12</vt:i4>
      </vt:variant>
      <vt:variant>
        <vt:i4>0</vt:i4>
      </vt:variant>
      <vt:variant>
        <vt:i4>5</vt:i4>
      </vt:variant>
      <vt:variant>
        <vt:lpwstr>http://mediatech.labra.jypoly.fi/projekti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Raija Hämäläinen</dc:creator>
  <cp:keywords/>
  <dc:description/>
  <cp:lastModifiedBy>Jämbeck Marja</cp:lastModifiedBy>
  <cp:revision>2</cp:revision>
  <cp:lastPrinted>1899-12-31T22:00:00Z</cp:lastPrinted>
  <dcterms:created xsi:type="dcterms:W3CDTF">2018-10-31T09:50:00Z</dcterms:created>
  <dcterms:modified xsi:type="dcterms:W3CDTF">2018-10-31T09:50:00Z</dcterms:modified>
</cp:coreProperties>
</file>