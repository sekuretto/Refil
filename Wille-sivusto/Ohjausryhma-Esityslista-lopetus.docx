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7AC98" w14:textId="630EFE29" w:rsidR="00DD2AA8" w:rsidRDefault="579F12EF" w:rsidP="579F12EF">
      <w:pPr>
        <w:rPr>
          <w:b/>
          <w:bCs/>
        </w:rPr>
      </w:pPr>
      <w:r w:rsidRPr="579F12EF">
        <w:rPr>
          <w:b/>
          <w:bCs/>
        </w:rPr>
        <w:t>OHJAUSRYHMÄN KOKOUS</w:t>
      </w:r>
    </w:p>
    <w:p w14:paraId="5484F1C0" w14:textId="77777777" w:rsidR="00DD2AA8" w:rsidRDefault="00DD2AA8">
      <w:pPr>
        <w:rPr>
          <w:b/>
          <w:bCs/>
        </w:rPr>
      </w:pPr>
    </w:p>
    <w:p w14:paraId="0B3B24E0" w14:textId="34CA3629" w:rsidR="00DD2AA8" w:rsidRDefault="00DD2AA8" w:rsidP="579F12EF">
      <w:pPr>
        <w:pStyle w:val="Sisennettyleipteksti3"/>
        <w:tabs>
          <w:tab w:val="left" w:pos="2552"/>
        </w:tabs>
        <w:ind w:left="0"/>
        <w:rPr>
          <w:lang w:val="fi-FI"/>
        </w:rPr>
      </w:pPr>
      <w:r w:rsidRPr="579F12EF">
        <w:rPr>
          <w:b/>
          <w:bCs/>
          <w:lang w:val="fi-FI"/>
        </w:rPr>
        <w:t>Aika</w:t>
      </w:r>
      <w:r>
        <w:rPr>
          <w:b/>
          <w:lang w:val="fi-FI"/>
        </w:rPr>
        <w:tab/>
      </w:r>
      <w:r w:rsidR="00D6538E">
        <w:rPr>
          <w:lang w:val="fi-FI"/>
        </w:rPr>
        <w:t>xx</w:t>
      </w:r>
      <w:r w:rsidR="00137796" w:rsidRPr="579F12EF">
        <w:rPr>
          <w:lang w:val="fi-FI"/>
        </w:rPr>
        <w:t xml:space="preserve"> </w:t>
      </w:r>
      <w:r w:rsidR="00D6538E">
        <w:rPr>
          <w:lang w:val="fi-FI"/>
        </w:rPr>
        <w:t>x.x.2019</w:t>
      </w:r>
      <w:r w:rsidR="00D06392" w:rsidRPr="579F12EF">
        <w:rPr>
          <w:lang w:val="fi-FI"/>
        </w:rPr>
        <w:t xml:space="preserve"> klo </w:t>
      </w:r>
      <w:r w:rsidR="00D6538E">
        <w:rPr>
          <w:lang w:val="fi-FI"/>
        </w:rPr>
        <w:t>xx</w:t>
      </w:r>
      <w:r w:rsidR="00D06392" w:rsidRPr="579F12EF">
        <w:rPr>
          <w:lang w:val="fi-FI"/>
        </w:rPr>
        <w:t>:00-</w:t>
      </w:r>
      <w:r w:rsidR="00D6538E">
        <w:rPr>
          <w:lang w:val="fi-FI"/>
        </w:rPr>
        <w:t>xx</w:t>
      </w:r>
      <w:r w:rsidR="00122863" w:rsidRPr="579F12EF">
        <w:rPr>
          <w:lang w:val="fi-FI"/>
        </w:rPr>
        <w:t>:00</w:t>
      </w:r>
      <w:r>
        <w:rPr>
          <w:b/>
          <w:lang w:val="fi-FI"/>
        </w:rPr>
        <w:tab/>
      </w:r>
    </w:p>
    <w:p w14:paraId="77025BD8" w14:textId="4C963A6A" w:rsidR="00DD2AA8" w:rsidRDefault="00DD2AA8" w:rsidP="579F12EF">
      <w:pPr>
        <w:pStyle w:val="Sisennettyleipteksti3"/>
        <w:tabs>
          <w:tab w:val="left" w:pos="2552"/>
        </w:tabs>
        <w:ind w:left="0"/>
        <w:rPr>
          <w:lang w:val="fi-FI"/>
        </w:rPr>
      </w:pPr>
      <w:r w:rsidRPr="579F12EF">
        <w:rPr>
          <w:b/>
          <w:bCs/>
          <w:lang w:val="fi-FI"/>
        </w:rPr>
        <w:t>Paikka</w:t>
      </w:r>
      <w:r>
        <w:rPr>
          <w:b/>
          <w:lang w:val="fi-FI"/>
        </w:rPr>
        <w:tab/>
      </w:r>
      <w:proofErr w:type="spellStart"/>
      <w:r w:rsidR="00D6538E">
        <w:rPr>
          <w:rStyle w:val="normaltextrun"/>
          <w:color w:val="000000"/>
          <w:shd w:val="clear" w:color="auto" w:fill="FFFFFF"/>
          <w:lang w:val="fi-FI"/>
        </w:rPr>
        <w:t>xxxxx</w:t>
      </w:r>
      <w:proofErr w:type="spellEnd"/>
      <w:r w:rsidR="00D06392" w:rsidRPr="00D06392">
        <w:rPr>
          <w:rStyle w:val="eop"/>
          <w:color w:val="000000"/>
          <w:shd w:val="clear" w:color="auto" w:fill="FFFFFF"/>
          <w:lang w:val="fi-FI"/>
        </w:rPr>
        <w:t> </w:t>
      </w:r>
      <w:r>
        <w:rPr>
          <w:lang w:val="fi-FI"/>
        </w:rPr>
        <w:tab/>
      </w:r>
    </w:p>
    <w:p w14:paraId="49EBCDD0" w14:textId="06114F56" w:rsidR="00DD2AA8" w:rsidRDefault="007C6DC7" w:rsidP="0040409E">
      <w:pPr>
        <w:tabs>
          <w:tab w:val="left" w:pos="2552"/>
        </w:tabs>
      </w:pPr>
      <w:r w:rsidRPr="579F12EF">
        <w:rPr>
          <w:b/>
          <w:bCs/>
        </w:rPr>
        <w:t>Ohjaus</w:t>
      </w:r>
      <w:r w:rsidR="00DD2AA8" w:rsidRPr="579F12EF">
        <w:rPr>
          <w:b/>
          <w:bCs/>
        </w:rPr>
        <w:t>ryhmä</w:t>
      </w:r>
      <w:r w:rsidR="0040409E">
        <w:tab/>
      </w:r>
      <w:r w:rsidR="00D6538E">
        <w:t>xxx</w:t>
      </w:r>
      <w:r w:rsidR="00D6538E">
        <w:tab/>
      </w:r>
      <w:r w:rsidR="0040409E">
        <w:tab/>
      </w:r>
      <w:r w:rsidR="00D6538E">
        <w:t>Asiakas xxx</w:t>
      </w:r>
    </w:p>
    <w:p w14:paraId="4C77811D" w14:textId="5F2B56C1" w:rsidR="0040409E" w:rsidRDefault="0040409E" w:rsidP="0040409E">
      <w:pPr>
        <w:tabs>
          <w:tab w:val="left" w:pos="2552"/>
        </w:tabs>
      </w:pPr>
      <w:r>
        <w:tab/>
      </w:r>
      <w:r w:rsidR="00117221">
        <w:t>xx</w:t>
      </w:r>
      <w:r>
        <w:tab/>
      </w:r>
      <w:r>
        <w:tab/>
        <w:t>Ohjaaja, JAMK/IT-instituutti</w:t>
      </w:r>
    </w:p>
    <w:p w14:paraId="02685945" w14:textId="21D8B28F" w:rsidR="0040409E" w:rsidRPr="0040409E" w:rsidRDefault="0040409E" w:rsidP="00D06392">
      <w:pPr>
        <w:tabs>
          <w:tab w:val="left" w:pos="2552"/>
        </w:tabs>
      </w:pPr>
      <w:r>
        <w:tab/>
      </w:r>
      <w:r w:rsidR="00D6538E">
        <w:t>xx</w:t>
      </w:r>
      <w:r w:rsidR="00D06392">
        <w:tab/>
      </w:r>
      <w:r>
        <w:tab/>
        <w:t xml:space="preserve">Projektipäällikkö, </w:t>
      </w:r>
      <w:r w:rsidR="00D6538E">
        <w:t>xx</w:t>
      </w:r>
      <w:r>
        <w:t>-projektiryhmä</w:t>
      </w:r>
    </w:p>
    <w:p w14:paraId="5D036A52" w14:textId="5BC6254D" w:rsidR="00DD2AA8" w:rsidRDefault="00DD2AA8" w:rsidP="0040409E">
      <w:pPr>
        <w:tabs>
          <w:tab w:val="left" w:pos="2552"/>
        </w:tabs>
        <w:ind w:left="2268"/>
      </w:pPr>
      <w:r w:rsidRPr="0040409E">
        <w:tab/>
      </w:r>
      <w:r w:rsidR="00D6538E">
        <w:t>xx</w:t>
      </w:r>
      <w:r w:rsidR="00D6538E">
        <w:tab/>
      </w:r>
      <w:r w:rsidR="00137796">
        <w:tab/>
      </w:r>
      <w:r w:rsidR="0040409E">
        <w:t xml:space="preserve">Sihteeri, </w:t>
      </w:r>
      <w:r w:rsidR="00D6538E">
        <w:t>xx</w:t>
      </w:r>
      <w:r w:rsidR="0040409E">
        <w:t>-projektiryhmä</w:t>
      </w:r>
    </w:p>
    <w:p w14:paraId="5F95F172" w14:textId="77777777" w:rsidR="00122863" w:rsidRDefault="00122863" w:rsidP="0040409E">
      <w:pPr>
        <w:tabs>
          <w:tab w:val="left" w:pos="2552"/>
        </w:tabs>
        <w:ind w:left="2268"/>
      </w:pPr>
    </w:p>
    <w:p w14:paraId="7D1DF340" w14:textId="38FB079D" w:rsidR="00122863" w:rsidRDefault="00122863" w:rsidP="00122863">
      <w:pPr>
        <w:tabs>
          <w:tab w:val="left" w:pos="2552"/>
        </w:tabs>
      </w:pPr>
      <w:r w:rsidRPr="579F12EF">
        <w:rPr>
          <w:b/>
          <w:bCs/>
        </w:rPr>
        <w:t>Muut</w:t>
      </w:r>
      <w:r>
        <w:rPr>
          <w:b/>
        </w:rPr>
        <w:tab/>
      </w:r>
      <w:r w:rsidR="00117221">
        <w:t>xx</w:t>
      </w:r>
      <w:r>
        <w:tab/>
      </w:r>
      <w:r w:rsidR="00117221">
        <w:tab/>
      </w:r>
      <w:r w:rsidR="00D6538E">
        <w:t>xx</w:t>
      </w:r>
      <w:r>
        <w:t>-projektiryhmä</w:t>
      </w:r>
    </w:p>
    <w:p w14:paraId="0701C93E" w14:textId="646A9560" w:rsidR="00122863" w:rsidRDefault="00122863" w:rsidP="00122863">
      <w:pPr>
        <w:tabs>
          <w:tab w:val="left" w:pos="2552"/>
        </w:tabs>
      </w:pPr>
      <w:r>
        <w:tab/>
      </w:r>
      <w:r w:rsidR="00117221">
        <w:t xml:space="preserve">xx </w:t>
      </w:r>
      <w:r w:rsidR="00117221">
        <w:tab/>
      </w:r>
      <w:r>
        <w:tab/>
      </w:r>
      <w:r w:rsidR="00D6538E">
        <w:t>xx</w:t>
      </w:r>
      <w:r>
        <w:t>-projektiryhmä</w:t>
      </w:r>
    </w:p>
    <w:p w14:paraId="1A0896BD" w14:textId="2200293F" w:rsidR="00122863" w:rsidRPr="00122863" w:rsidRDefault="00122863" w:rsidP="00122863">
      <w:pPr>
        <w:tabs>
          <w:tab w:val="left" w:pos="2552"/>
        </w:tabs>
      </w:pPr>
      <w:r>
        <w:tab/>
      </w:r>
      <w:r w:rsidR="00117221">
        <w:t>xx</w:t>
      </w:r>
      <w:r w:rsidR="00117221">
        <w:tab/>
      </w:r>
      <w:r>
        <w:tab/>
      </w:r>
      <w:r w:rsidR="00D6538E">
        <w:t>xx</w:t>
      </w:r>
      <w:r>
        <w:t>-projektiryhmä</w:t>
      </w:r>
    </w:p>
    <w:p w14:paraId="6712B1EA" w14:textId="77777777" w:rsidR="00DD2AA8" w:rsidRDefault="00DD2AA8">
      <w:pPr>
        <w:pStyle w:val="Sisennettyleipteksti3"/>
        <w:ind w:left="0"/>
        <w:rPr>
          <w:b/>
          <w:bCs/>
          <w:lang w:val="fi-FI"/>
        </w:rPr>
      </w:pPr>
    </w:p>
    <w:p w14:paraId="53404DF3" w14:textId="77777777" w:rsidR="00DD2AA8" w:rsidRDefault="579F12EF" w:rsidP="579F12EF">
      <w:pPr>
        <w:pStyle w:val="Sisennettyleipteksti3"/>
        <w:ind w:left="0"/>
        <w:rPr>
          <w:b/>
          <w:bCs/>
          <w:lang w:val="fi-FI"/>
        </w:rPr>
      </w:pPr>
      <w:r w:rsidRPr="579F12EF">
        <w:rPr>
          <w:b/>
          <w:bCs/>
          <w:lang w:val="fi-FI"/>
        </w:rPr>
        <w:t>Esityslista</w:t>
      </w:r>
    </w:p>
    <w:p w14:paraId="64FB4B5A" w14:textId="4570D762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Kokoukse</w:t>
      </w:r>
      <w:bookmarkStart w:id="0" w:name="_GoBack"/>
      <w:bookmarkEnd w:id="0"/>
      <w:r>
        <w:t xml:space="preserve">n avaus </w:t>
      </w:r>
    </w:p>
    <w:p w14:paraId="1786A100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Laillisuuden ja päätösvaltaisuuden toteaminen</w:t>
      </w:r>
    </w:p>
    <w:p w14:paraId="22DB46A8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Esityslistan hyväksyminen</w:t>
      </w:r>
    </w:p>
    <w:p w14:paraId="15281E4D" w14:textId="687583A9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Edellisen pöytäkirjan tarkastaminen</w:t>
      </w:r>
    </w:p>
    <w:p w14:paraId="3F1F3A01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Ilmoitusasiat</w:t>
      </w:r>
    </w:p>
    <w:p w14:paraId="3D0ACA42" w14:textId="2EA849A9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Katsaus koko projektin toteutumaan (Projektipäällikkö)</w:t>
      </w:r>
    </w:p>
    <w:p w14:paraId="528D48B4" w14:textId="7550CBFC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tulosten hyväksyminen (Projektipäällikkö)</w:t>
      </w:r>
    </w:p>
    <w:p w14:paraId="7069063A" w14:textId="566C2638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tulosten luovutus (Projektipäällikkö)</w:t>
      </w:r>
    </w:p>
    <w:p w14:paraId="65F88E3E" w14:textId="0DEFBC19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Dokumenttien luottamuksellisuus (Projektipäällikkö)</w:t>
      </w:r>
    </w:p>
    <w:p w14:paraId="06E1CBC3" w14:textId="304FD540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tuloksen omistusoikeus (Ohjaaja)</w:t>
      </w:r>
    </w:p>
    <w:p w14:paraId="4788867D" w14:textId="20406C9A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IT-instituutin ja projektiryhmän vapauttaminen tuloksen jatkovastuusta (Ohjaaja)</w:t>
      </w:r>
    </w:p>
    <w:p w14:paraId="53494845" w14:textId="38E00A66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 organisaation purkaminen ja projektin päättäminen (Ohjaaja)</w:t>
      </w:r>
    </w:p>
    <w:p w14:paraId="3FC3C45B" w14:textId="5B8019BB" w:rsidR="00487949" w:rsidRDefault="00D6538E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x-järjestelmän</w:t>
      </w:r>
      <w:r w:rsidR="579F12EF">
        <w:t xml:space="preserve"> jatkokehitys (</w:t>
      </w:r>
      <w:r>
        <w:t>x</w:t>
      </w:r>
      <w:r w:rsidR="579F12EF">
        <w:t>:n edustaja)</w:t>
      </w:r>
    </w:p>
    <w:p w14:paraId="0E9DCB44" w14:textId="5C054273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yleinen arviointi (</w:t>
      </w:r>
      <w:r w:rsidR="00D6538E">
        <w:t>x</w:t>
      </w:r>
      <w:r>
        <w:t>:n edustaja)</w:t>
      </w:r>
    </w:p>
    <w:p w14:paraId="61FE11E1" w14:textId="72937C0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 xml:space="preserve">Kokouspöytäkirjan tarkastamismenetelmästä sopiminen </w:t>
      </w:r>
    </w:p>
    <w:p w14:paraId="6B00BEA6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Muut asiat</w:t>
      </w:r>
    </w:p>
    <w:p w14:paraId="169EE550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Kokouksen päättäminen</w:t>
      </w:r>
    </w:p>
    <w:p w14:paraId="68CFDD0A" w14:textId="77777777" w:rsidR="00DD2AA8" w:rsidRDefault="00DD2AA8">
      <w:pPr>
        <w:rPr>
          <w:bCs/>
        </w:rPr>
      </w:pPr>
    </w:p>
    <w:p w14:paraId="095FC491" w14:textId="77777777" w:rsidR="00DD2AA8" w:rsidRDefault="00DD2AA8">
      <w:pPr>
        <w:rPr>
          <w:bCs/>
        </w:rPr>
      </w:pPr>
    </w:p>
    <w:p w14:paraId="3A04B2C9" w14:textId="77777777" w:rsidR="00DD2AA8" w:rsidRDefault="579F12EF" w:rsidP="579F12EF">
      <w:pPr>
        <w:ind w:left="1298" w:firstLine="1298"/>
        <w:rPr>
          <w:b/>
          <w:bCs/>
        </w:rPr>
      </w:pPr>
      <w:r w:rsidRPr="579F12EF">
        <w:rPr>
          <w:b/>
          <w:bCs/>
        </w:rPr>
        <w:t>Tervetuloa!</w:t>
      </w:r>
    </w:p>
    <w:p w14:paraId="614BA721" w14:textId="77777777" w:rsidR="00DD2AA8" w:rsidRDefault="00DD2AA8">
      <w:pPr>
        <w:ind w:left="2596"/>
        <w:rPr>
          <w:bCs/>
        </w:rPr>
      </w:pPr>
    </w:p>
    <w:p w14:paraId="2E577C39" w14:textId="2821E000" w:rsidR="00DD2AA8" w:rsidRDefault="00D6538E">
      <w:pPr>
        <w:ind w:left="2596"/>
        <w:rPr>
          <w:bCs/>
        </w:rPr>
      </w:pPr>
      <w:r>
        <w:t>xx</w:t>
      </w:r>
    </w:p>
    <w:p w14:paraId="6D456B60" w14:textId="3D0C49F0" w:rsidR="00DD2AA8" w:rsidRDefault="00D6538E">
      <w:pPr>
        <w:ind w:left="2596"/>
        <w:rPr>
          <w:bCs/>
        </w:rPr>
      </w:pPr>
      <w:r>
        <w:t>xx</w:t>
      </w:r>
      <w:r w:rsidR="579F12EF">
        <w:t>-ryhmän projektipäällikkö</w:t>
      </w:r>
    </w:p>
    <w:p w14:paraId="1B352575" w14:textId="77777777" w:rsidR="00DD2AA8" w:rsidRDefault="00DD2AA8">
      <w:pPr>
        <w:ind w:left="2596"/>
        <w:rPr>
          <w:bCs/>
        </w:rPr>
      </w:pPr>
    </w:p>
    <w:p w14:paraId="60EABC6A" w14:textId="7441BE72" w:rsidR="00DD2AA8" w:rsidRDefault="00DD2AA8" w:rsidP="0040409E">
      <w:pPr>
        <w:pStyle w:val="Otsikko4"/>
        <w:spacing w:after="0"/>
        <w:ind w:left="2596" w:hanging="2596"/>
        <w:rPr>
          <w:b w:val="0"/>
          <w:bCs w:val="0"/>
        </w:rPr>
      </w:pPr>
      <w:r>
        <w:t>JAKELU</w:t>
      </w:r>
      <w:r>
        <w:tab/>
      </w:r>
      <w:r w:rsidRPr="00137796">
        <w:rPr>
          <w:rFonts w:ascii="Times New Roman" w:hAnsi="Times New Roman"/>
        </w:rPr>
        <w:tab/>
      </w:r>
      <w:r w:rsidR="00237416" w:rsidRPr="00137796">
        <w:rPr>
          <w:rFonts w:ascii="Times New Roman" w:hAnsi="Times New Roman"/>
          <w:b w:val="0"/>
          <w:bCs w:val="0"/>
        </w:rPr>
        <w:t>Ohjaus</w:t>
      </w:r>
      <w:r w:rsidRPr="00137796">
        <w:rPr>
          <w:rFonts w:ascii="Times New Roman" w:hAnsi="Times New Roman"/>
          <w:b w:val="0"/>
          <w:bCs w:val="0"/>
        </w:rPr>
        <w:t xml:space="preserve">ryhmä, </w:t>
      </w:r>
      <w:r w:rsidR="00D6538E">
        <w:rPr>
          <w:rFonts w:ascii="Times New Roman" w:hAnsi="Times New Roman"/>
          <w:b w:val="0"/>
          <w:bCs w:val="0"/>
        </w:rPr>
        <w:t>xx</w:t>
      </w:r>
      <w:r w:rsidRPr="00137796">
        <w:rPr>
          <w:rFonts w:ascii="Times New Roman" w:hAnsi="Times New Roman"/>
          <w:b w:val="0"/>
          <w:bCs w:val="0"/>
        </w:rPr>
        <w:t>-projektin jäsenet</w:t>
      </w:r>
      <w:r w:rsidR="00487949">
        <w:rPr>
          <w:rFonts w:ascii="Times New Roman" w:hAnsi="Times New Roman"/>
          <w:b w:val="0"/>
          <w:bCs w:val="0"/>
        </w:rPr>
        <w:t>;</w:t>
      </w:r>
      <w:r w:rsidRPr="00137796">
        <w:rPr>
          <w:rFonts w:ascii="Times New Roman" w:hAnsi="Times New Roman"/>
          <w:b w:val="0"/>
          <w:bCs w:val="0"/>
        </w:rPr>
        <w:t xml:space="preserve"> </w:t>
      </w:r>
    </w:p>
    <w:p w14:paraId="284B1037" w14:textId="77777777" w:rsidR="00DD2AA8" w:rsidRDefault="00DD2AA8"/>
    <w:p w14:paraId="10303E47" w14:textId="3F5B30E3" w:rsidR="00DD2AA8" w:rsidRDefault="00DD2AA8" w:rsidP="00333010">
      <w:r>
        <w:rPr>
          <w:b/>
          <w:bCs/>
        </w:rPr>
        <w:t>LIITTEET</w:t>
      </w:r>
      <w:r>
        <w:rPr>
          <w:b/>
          <w:bCs/>
        </w:rPr>
        <w:tab/>
      </w:r>
      <w:r>
        <w:rPr>
          <w:b/>
          <w:bCs/>
        </w:rPr>
        <w:tab/>
      </w:r>
      <w:r w:rsidR="00D06392">
        <w:t>Loppukatsaus</w:t>
      </w:r>
    </w:p>
    <w:p w14:paraId="25D1D2A1" w14:textId="77777777" w:rsidR="00AC29B0" w:rsidRDefault="00AC29B0" w:rsidP="007C6DC7">
      <w:pPr>
        <w:ind w:left="1298" w:firstLine="1298"/>
      </w:pPr>
    </w:p>
    <w:p w14:paraId="7D8A4419" w14:textId="77777777" w:rsidR="00DD2AA8" w:rsidRDefault="00DD2AA8"/>
    <w:sectPr w:rsidR="00DD2AA8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3691F" w14:textId="77777777" w:rsidR="00C74056" w:rsidRDefault="00C74056">
      <w:r>
        <w:separator/>
      </w:r>
    </w:p>
  </w:endnote>
  <w:endnote w:type="continuationSeparator" w:id="0">
    <w:p w14:paraId="61451A60" w14:textId="77777777" w:rsidR="00C74056" w:rsidRDefault="00C7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CD021A" w:rsidRPr="00BE2F06" w14:paraId="2CA48792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2A8ACFCD" w14:textId="77777777" w:rsidR="00CD021A" w:rsidRPr="00BE2F06" w:rsidRDefault="00CD021A" w:rsidP="00BE2F06">
          <w:pPr>
            <w:pStyle w:val="Alatunniste"/>
            <w:rPr>
              <w:i w:val="0"/>
              <w:sz w:val="16"/>
              <w:lang w:val="en-US"/>
            </w:rPr>
          </w:pPr>
        </w:p>
      </w:tc>
      <w:tc>
        <w:tcPr>
          <w:tcW w:w="3143" w:type="dxa"/>
          <w:tcBorders>
            <w:top w:val="single" w:sz="4" w:space="0" w:color="auto"/>
          </w:tcBorders>
        </w:tcPr>
        <w:p w14:paraId="2A52B701" w14:textId="77777777" w:rsidR="00CD021A" w:rsidRDefault="00CD021A" w:rsidP="00BE2F06">
          <w:pPr>
            <w:pStyle w:val="Alatunniste"/>
            <w:rPr>
              <w:rFonts w:cs="Arial"/>
              <w:sz w:val="16"/>
            </w:rPr>
          </w:pPr>
        </w:p>
      </w:tc>
      <w:tc>
        <w:tcPr>
          <w:tcW w:w="3144" w:type="dxa"/>
          <w:tcBorders>
            <w:top w:val="single" w:sz="4" w:space="0" w:color="auto"/>
          </w:tcBorders>
        </w:tcPr>
        <w:p w14:paraId="42435870" w14:textId="77777777" w:rsidR="00CD021A" w:rsidRPr="00BE2F06" w:rsidRDefault="00CD021A" w:rsidP="00BE2F06">
          <w:pPr>
            <w:pStyle w:val="Alatunniste"/>
            <w:tabs>
              <w:tab w:val="left" w:pos="780"/>
            </w:tabs>
            <w:rPr>
              <w:sz w:val="16"/>
              <w:lang w:val="en-US"/>
            </w:rPr>
          </w:pPr>
        </w:p>
      </w:tc>
    </w:tr>
  </w:tbl>
  <w:p w14:paraId="3EF1BF6F" w14:textId="77777777" w:rsidR="00CD021A" w:rsidRPr="00BE2F06" w:rsidRDefault="00CD021A">
    <w:pPr>
      <w:pStyle w:val="Alatunniste"/>
      <w:spacing w:line="20" w:lineRule="exact"/>
      <w:rPr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629CD" w14:textId="77777777" w:rsidR="00C74056" w:rsidRDefault="00C74056">
      <w:r>
        <w:separator/>
      </w:r>
    </w:p>
  </w:footnote>
  <w:footnote w:type="continuationSeparator" w:id="0">
    <w:p w14:paraId="32199FDE" w14:textId="77777777" w:rsidR="00C74056" w:rsidRDefault="00C74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9C82E" w14:textId="71B4B4C5" w:rsidR="00CD021A" w:rsidRDefault="007C6DC7">
    <w:pPr>
      <w:pStyle w:val="Yltunniste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7C4DEF8E" wp14:editId="54EC08A8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021A">
      <w:tab/>
    </w:r>
    <w:r w:rsidR="00CD021A">
      <w:tab/>
    </w:r>
    <w:r w:rsidR="00CD021A" w:rsidRPr="579F12EF">
      <w:rPr>
        <w:rStyle w:val="Sivunumero"/>
        <w:noProof/>
      </w:rPr>
      <w:fldChar w:fldCharType="begin"/>
    </w:r>
    <w:r w:rsidR="00CD021A">
      <w:rPr>
        <w:rStyle w:val="Sivunumero"/>
      </w:rPr>
      <w:instrText xml:space="preserve"> PAGE </w:instrText>
    </w:r>
    <w:r w:rsidR="00CD021A" w:rsidRPr="579F12EF">
      <w:rPr>
        <w:rStyle w:val="Sivunumero"/>
      </w:rPr>
      <w:fldChar w:fldCharType="separate"/>
    </w:r>
    <w:r w:rsidR="00D6538E">
      <w:rPr>
        <w:rStyle w:val="Sivunumero"/>
        <w:noProof/>
      </w:rPr>
      <w:t>2</w:t>
    </w:r>
    <w:r w:rsidR="00CD021A" w:rsidRPr="579F12EF">
      <w:rPr>
        <w:rStyle w:val="Sivunumero"/>
        <w:noProof/>
      </w:rPr>
      <w:fldChar w:fldCharType="end"/>
    </w:r>
    <w:r w:rsidR="00CD021A">
      <w:rPr>
        <w:rStyle w:val="Sivunumero"/>
      </w:rPr>
      <w:t xml:space="preserve"> (</w:t>
    </w:r>
    <w:r w:rsidR="00CD021A" w:rsidRPr="579F12EF">
      <w:rPr>
        <w:rStyle w:val="Sivunumero"/>
        <w:noProof/>
      </w:rPr>
      <w:fldChar w:fldCharType="begin"/>
    </w:r>
    <w:r w:rsidR="00CD021A">
      <w:rPr>
        <w:rStyle w:val="Sivunumero"/>
      </w:rPr>
      <w:instrText xml:space="preserve"> NUMPAGES </w:instrText>
    </w:r>
    <w:r w:rsidR="00CD021A" w:rsidRPr="579F12EF">
      <w:rPr>
        <w:rStyle w:val="Sivunumero"/>
      </w:rPr>
      <w:fldChar w:fldCharType="separate"/>
    </w:r>
    <w:r w:rsidR="00D6538E">
      <w:rPr>
        <w:rStyle w:val="Sivunumero"/>
        <w:noProof/>
      </w:rPr>
      <w:t>2</w:t>
    </w:r>
    <w:r w:rsidR="00CD021A" w:rsidRPr="579F12EF">
      <w:rPr>
        <w:rStyle w:val="Sivunumero"/>
        <w:noProof/>
      </w:rPr>
      <w:fldChar w:fldCharType="end"/>
    </w:r>
    <w:r w:rsidR="00CD021A">
      <w:rPr>
        <w:rStyle w:val="Sivunumero"/>
      </w:rPr>
      <w:t>)</w:t>
    </w:r>
  </w:p>
  <w:p w14:paraId="5FC17862" w14:textId="77777777" w:rsidR="00CD021A" w:rsidRDefault="00CD021A">
    <w:pPr>
      <w:pStyle w:val="Yltunniste"/>
    </w:pPr>
    <w:r>
      <w:tab/>
    </w:r>
  </w:p>
  <w:p w14:paraId="1C34221E" w14:textId="77777777" w:rsidR="00CD021A" w:rsidRDefault="00CD021A">
    <w:pPr>
      <w:pStyle w:val="Yltunniste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CD021A" w14:paraId="2F8F5630" w14:textId="77777777" w:rsidTr="579F12EF">
      <w:tc>
        <w:tcPr>
          <w:tcW w:w="4651" w:type="dxa"/>
        </w:tcPr>
        <w:p w14:paraId="003BF49E" w14:textId="0F569DA1" w:rsidR="00CD021A" w:rsidRDefault="00CD021A">
          <w:pPr>
            <w:pStyle w:val="Yltunniste"/>
          </w:pPr>
        </w:p>
        <w:p w14:paraId="1723FCA3" w14:textId="77777777" w:rsidR="00CD021A" w:rsidRDefault="00CD021A" w:rsidP="00F4133D">
          <w:pPr>
            <w:pStyle w:val="Yltunniste"/>
            <w:tabs>
              <w:tab w:val="center" w:pos="2268"/>
            </w:tabs>
          </w:pPr>
          <w:r>
            <w:rPr>
              <w:lang w:val="sv-SE"/>
            </w:rPr>
            <w:tab/>
          </w:r>
        </w:p>
      </w:tc>
      <w:tc>
        <w:tcPr>
          <w:tcW w:w="3499" w:type="dxa"/>
        </w:tcPr>
        <w:p w14:paraId="5A9FA546" w14:textId="77777777" w:rsidR="00CD021A" w:rsidRDefault="00CD021A">
          <w:pPr>
            <w:pStyle w:val="Yltunniste"/>
            <w:tabs>
              <w:tab w:val="clear" w:pos="5184"/>
              <w:tab w:val="clear" w:pos="9356"/>
            </w:tabs>
          </w:pPr>
        </w:p>
        <w:p w14:paraId="39944F25" w14:textId="77777777" w:rsidR="00CD021A" w:rsidRDefault="00CD021A">
          <w:pPr>
            <w:pStyle w:val="Yltunniste"/>
            <w:tabs>
              <w:tab w:val="clear" w:pos="5184"/>
              <w:tab w:val="clear" w:pos="9356"/>
            </w:tabs>
          </w:pPr>
          <w:r>
            <w:t xml:space="preserve">KOKOUSKUTSU </w:t>
          </w:r>
        </w:p>
        <w:p w14:paraId="09AD0CE5" w14:textId="77777777" w:rsidR="00CD021A" w:rsidRDefault="00CD021A">
          <w:pPr>
            <w:pStyle w:val="Yltunniste"/>
            <w:tabs>
              <w:tab w:val="clear" w:pos="5184"/>
              <w:tab w:val="clear" w:pos="9356"/>
            </w:tabs>
          </w:pPr>
        </w:p>
        <w:p w14:paraId="4ED4677C" w14:textId="21E92DBB" w:rsidR="00CD021A" w:rsidRDefault="00B871B7">
          <w:pPr>
            <w:pStyle w:val="Yltunniste"/>
            <w:tabs>
              <w:tab w:val="clear" w:pos="5184"/>
              <w:tab w:val="clear" w:pos="9356"/>
            </w:tabs>
          </w:pPr>
          <w:r>
            <w:t>xx.x.2019</w:t>
          </w:r>
        </w:p>
      </w:tc>
      <w:tc>
        <w:tcPr>
          <w:tcW w:w="1418" w:type="dxa"/>
        </w:tcPr>
        <w:p w14:paraId="4592E606" w14:textId="5736C154" w:rsidR="00CD021A" w:rsidRDefault="00CD021A">
          <w:pPr>
            <w:pStyle w:val="Yltunniste"/>
            <w:tabs>
              <w:tab w:val="clear" w:pos="5184"/>
              <w:tab w:val="clear" w:pos="9356"/>
            </w:tabs>
            <w:jc w:val="right"/>
          </w:pP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PAGE </w:instrText>
          </w:r>
          <w:r>
            <w:rPr>
              <w:rStyle w:val="Sivunumero"/>
            </w:rPr>
            <w:fldChar w:fldCharType="separate"/>
          </w:r>
          <w:r w:rsidR="00B871B7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B871B7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>)</w:t>
          </w:r>
        </w:p>
      </w:tc>
    </w:tr>
  </w:tbl>
  <w:p w14:paraId="28EA3965" w14:textId="77777777" w:rsidR="00CD021A" w:rsidRDefault="00CD021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A8"/>
    <w:rsid w:val="000B04FC"/>
    <w:rsid w:val="000D271E"/>
    <w:rsid w:val="000E6AA8"/>
    <w:rsid w:val="00117221"/>
    <w:rsid w:val="00122863"/>
    <w:rsid w:val="00137796"/>
    <w:rsid w:val="001625C2"/>
    <w:rsid w:val="0019399C"/>
    <w:rsid w:val="00237416"/>
    <w:rsid w:val="00333010"/>
    <w:rsid w:val="00340E84"/>
    <w:rsid w:val="003A4B4F"/>
    <w:rsid w:val="003B0BAB"/>
    <w:rsid w:val="0040409E"/>
    <w:rsid w:val="00487949"/>
    <w:rsid w:val="005136AF"/>
    <w:rsid w:val="00685156"/>
    <w:rsid w:val="006E5F38"/>
    <w:rsid w:val="007C6DC7"/>
    <w:rsid w:val="00864B0A"/>
    <w:rsid w:val="00AC29B0"/>
    <w:rsid w:val="00AC5432"/>
    <w:rsid w:val="00B871B7"/>
    <w:rsid w:val="00BC6223"/>
    <w:rsid w:val="00BE2F06"/>
    <w:rsid w:val="00BF5EA9"/>
    <w:rsid w:val="00C442C2"/>
    <w:rsid w:val="00C45C19"/>
    <w:rsid w:val="00C74056"/>
    <w:rsid w:val="00CD021A"/>
    <w:rsid w:val="00D06392"/>
    <w:rsid w:val="00D6538E"/>
    <w:rsid w:val="00DD2AA8"/>
    <w:rsid w:val="00DE11D3"/>
    <w:rsid w:val="00E54528"/>
    <w:rsid w:val="00E73D99"/>
    <w:rsid w:val="00EC66FE"/>
    <w:rsid w:val="00F4133D"/>
    <w:rsid w:val="00F7388B"/>
    <w:rsid w:val="00FC00BF"/>
    <w:rsid w:val="579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5E2C85"/>
  <w15:chartTrackingRefBased/>
  <w15:docId w15:val="{D5E4D6A6-F12A-4E04-9170-ECD0E7F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Pr>
      <w:sz w:val="24"/>
      <w:szCs w:val="24"/>
      <w:lang w:val="fi-FI" w:eastAsia="fi-FI"/>
    </w:rPr>
  </w:style>
  <w:style w:type="paragraph" w:styleId="Otsikko1">
    <w:name w:val="heading 1"/>
    <w:basedOn w:val="Normaali"/>
    <w:next w:val="Normaali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Otsikko4">
    <w:name w:val="heading 4"/>
    <w:basedOn w:val="Normaali"/>
    <w:next w:val="Normaali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Alatunniste">
    <w:name w:val="footer"/>
    <w:basedOn w:val="Normaali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Sivunumero">
    <w:name w:val="page number"/>
    <w:basedOn w:val="Kappaleenoletusfontti"/>
  </w:style>
  <w:style w:type="character" w:styleId="Hyperlinkki">
    <w:name w:val="Hyperlink"/>
    <w:basedOn w:val="Kappaleenoletusfontti"/>
    <w:rPr>
      <w:color w:val="0000FF"/>
      <w:u w:val="single"/>
    </w:rPr>
  </w:style>
  <w:style w:type="paragraph" w:styleId="Sisennettyleipteksti3">
    <w:name w:val="Body Text Indent 3"/>
    <w:basedOn w:val="Normaali"/>
    <w:pPr>
      <w:spacing w:after="120"/>
      <w:ind w:left="2549"/>
      <w:jc w:val="both"/>
    </w:pPr>
    <w:rPr>
      <w:szCs w:val="20"/>
      <w:lang w:val="en-GB"/>
    </w:rPr>
  </w:style>
  <w:style w:type="character" w:customStyle="1" w:styleId="normaltextrun">
    <w:name w:val="normaltextrun"/>
    <w:basedOn w:val="Kappaleenoletusfontti"/>
    <w:rsid w:val="00D06392"/>
  </w:style>
  <w:style w:type="character" w:customStyle="1" w:styleId="spellingerror">
    <w:name w:val="spellingerror"/>
    <w:basedOn w:val="Kappaleenoletusfontti"/>
    <w:rsid w:val="00D06392"/>
  </w:style>
  <w:style w:type="character" w:customStyle="1" w:styleId="eop">
    <w:name w:val="eop"/>
    <w:basedOn w:val="Kappaleenoletusfontti"/>
    <w:rsid w:val="00D0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4</TotalTime>
  <Pages>1</Pages>
  <Words>119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JOHTORYHMÄN KOKOUS</vt:lpstr>
    </vt:vector>
  </TitlesOfParts>
  <Company>JAMK/IT-instituutti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jamkad</dc:creator>
  <cp:keywords/>
  <dc:description/>
  <cp:lastModifiedBy>Niemi Kari</cp:lastModifiedBy>
  <cp:revision>5</cp:revision>
  <cp:lastPrinted>1899-12-31T22:00:00Z</cp:lastPrinted>
  <dcterms:created xsi:type="dcterms:W3CDTF">2019-02-19T12:28:00Z</dcterms:created>
  <dcterms:modified xsi:type="dcterms:W3CDTF">2019-02-19T13:29:00Z</dcterms:modified>
</cp:coreProperties>
</file>