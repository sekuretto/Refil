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07C759" w14:textId="77777777" w:rsidR="00DD2AA8" w:rsidRDefault="003A56CE">
      <w:pPr>
        <w:rPr>
          <w:b/>
          <w:bCs/>
        </w:rPr>
      </w:pPr>
      <w:r>
        <w:rPr>
          <w:b/>
          <w:bCs/>
        </w:rPr>
        <w:t>WORKSHOP K</w:t>
      </w:r>
      <w:r w:rsidR="00DD2AA8">
        <w:rPr>
          <w:b/>
          <w:bCs/>
        </w:rPr>
        <w:t>OKOUS</w:t>
      </w:r>
    </w:p>
    <w:p w14:paraId="672A6659" w14:textId="77777777" w:rsidR="00DD2AA8" w:rsidRDefault="00DD2AA8">
      <w:pPr>
        <w:rPr>
          <w:b/>
          <w:bCs/>
        </w:rPr>
      </w:pPr>
    </w:p>
    <w:p w14:paraId="7AC4B01C" w14:textId="73028EE5" w:rsidR="00DD2AA8" w:rsidRDefault="00DD2AA8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b/>
          <w:lang w:val="fi-FI"/>
        </w:rPr>
        <w:t>Aika</w:t>
      </w:r>
      <w:r>
        <w:rPr>
          <w:b/>
          <w:lang w:val="fi-FI"/>
        </w:rPr>
        <w:tab/>
      </w:r>
      <w:r w:rsidR="003A56CE">
        <w:rPr>
          <w:bCs/>
          <w:lang w:val="fi-FI"/>
        </w:rPr>
        <w:t>keskiviikko</w:t>
      </w:r>
      <w:r>
        <w:rPr>
          <w:bCs/>
          <w:lang w:val="fi-FI"/>
        </w:rPr>
        <w:t xml:space="preserve">, </w:t>
      </w:r>
      <w:r w:rsidR="008710AE">
        <w:rPr>
          <w:bCs/>
          <w:lang w:val="fi-FI"/>
        </w:rPr>
        <w:t>0</w:t>
      </w:r>
      <w:r w:rsidR="00DC5873">
        <w:rPr>
          <w:bCs/>
          <w:lang w:val="fi-FI"/>
        </w:rPr>
        <w:t>3</w:t>
      </w:r>
      <w:r w:rsidR="003A56CE">
        <w:rPr>
          <w:bCs/>
          <w:lang w:val="fi-FI"/>
        </w:rPr>
        <w:t>.</w:t>
      </w:r>
      <w:r w:rsidR="00DC5873">
        <w:rPr>
          <w:bCs/>
          <w:lang w:val="fi-FI"/>
        </w:rPr>
        <w:t>10</w:t>
      </w:r>
      <w:r w:rsidR="003A56CE">
        <w:rPr>
          <w:bCs/>
          <w:lang w:val="fi-FI"/>
        </w:rPr>
        <w:t>.2018</w:t>
      </w:r>
      <w:r w:rsidR="00540D99">
        <w:rPr>
          <w:bCs/>
          <w:lang w:val="fi-FI"/>
        </w:rPr>
        <w:t>,</w:t>
      </w:r>
      <w:r>
        <w:rPr>
          <w:bCs/>
          <w:lang w:val="fi-FI"/>
        </w:rPr>
        <w:t xml:space="preserve"> </w:t>
      </w:r>
      <w:r w:rsidR="00DC5873">
        <w:rPr>
          <w:bCs/>
          <w:lang w:val="fi-FI"/>
        </w:rPr>
        <w:t>13.00-14</w:t>
      </w:r>
      <w:r w:rsidR="003A56CE">
        <w:rPr>
          <w:bCs/>
          <w:lang w:val="fi-FI"/>
        </w:rPr>
        <w:t>.00</w:t>
      </w:r>
      <w:r>
        <w:rPr>
          <w:b/>
          <w:lang w:val="fi-FI"/>
        </w:rPr>
        <w:tab/>
      </w:r>
      <w:r>
        <w:rPr>
          <w:b/>
          <w:lang w:val="fi-FI"/>
        </w:rPr>
        <w:tab/>
      </w:r>
    </w:p>
    <w:p w14:paraId="5FE85825" w14:textId="334820EA" w:rsidR="00DD2AA8" w:rsidRDefault="00DD2AA8">
      <w:pPr>
        <w:pStyle w:val="BodyTextIndent3"/>
        <w:tabs>
          <w:tab w:val="left" w:pos="2552"/>
        </w:tabs>
        <w:ind w:left="0"/>
        <w:rPr>
          <w:lang w:val="fi-FI"/>
        </w:rPr>
      </w:pPr>
      <w:r>
        <w:rPr>
          <w:b/>
          <w:lang w:val="fi-FI"/>
        </w:rPr>
        <w:t>Paikka</w:t>
      </w:r>
      <w:r>
        <w:rPr>
          <w:b/>
          <w:lang w:val="fi-FI"/>
        </w:rPr>
        <w:tab/>
      </w:r>
      <w:r w:rsidR="008710AE">
        <w:rPr>
          <w:bCs/>
          <w:lang w:val="fi-FI"/>
        </w:rPr>
        <w:t>3</w:t>
      </w:r>
      <w:r w:rsidR="000D271E">
        <w:rPr>
          <w:bCs/>
          <w:lang w:val="fi-FI"/>
        </w:rPr>
        <w:t>.</w:t>
      </w:r>
      <w:r>
        <w:rPr>
          <w:bCs/>
          <w:lang w:val="fi-FI"/>
        </w:rPr>
        <w:t xml:space="preserve"> krs, </w:t>
      </w:r>
      <w:r w:rsidR="008710AE">
        <w:rPr>
          <w:bCs/>
          <w:lang w:val="fi-FI"/>
        </w:rPr>
        <w:t>322b</w:t>
      </w:r>
      <w:r w:rsidR="003A56CE">
        <w:rPr>
          <w:bCs/>
          <w:lang w:val="fi-FI"/>
        </w:rPr>
        <w:t>, Piippukatu 2</w:t>
      </w:r>
      <w:r>
        <w:rPr>
          <w:lang w:val="fi-FI"/>
        </w:rPr>
        <w:tab/>
      </w:r>
    </w:p>
    <w:p w14:paraId="777135A3" w14:textId="3E251A44" w:rsidR="00AA3D81" w:rsidRDefault="003A56CE">
      <w:pPr>
        <w:tabs>
          <w:tab w:val="left" w:pos="2552"/>
        </w:tabs>
      </w:pPr>
      <w:r w:rsidRPr="16E3776D">
        <w:rPr>
          <w:b/>
          <w:bCs/>
        </w:rPr>
        <w:t xml:space="preserve">Workshop-ryhmä </w:t>
      </w:r>
      <w:r w:rsidR="00AA3D81">
        <w:rPr>
          <w:b/>
        </w:rPr>
        <w:tab/>
      </w:r>
      <w:r w:rsidRPr="003A56CE">
        <w:t>Saksola Arto</w:t>
      </w:r>
      <w:r w:rsidRPr="003A56CE">
        <w:tab/>
      </w:r>
      <w:r>
        <w:rPr>
          <w:b/>
        </w:rPr>
        <w:tab/>
      </w:r>
      <w:r>
        <w:t>Trimedian</w:t>
      </w:r>
      <w:r w:rsidR="00AA3D81">
        <w:t xml:space="preserve"> edustaja</w:t>
      </w:r>
    </w:p>
    <w:p w14:paraId="081F8301" w14:textId="77777777" w:rsidR="00DC5873" w:rsidRPr="00AA3D81" w:rsidRDefault="00DC5873">
      <w:pPr>
        <w:tabs>
          <w:tab w:val="left" w:pos="2552"/>
        </w:tabs>
      </w:pPr>
      <w:r>
        <w:tab/>
        <w:t>Nelimarkka</w:t>
      </w:r>
      <w:r w:rsidRPr="00DC5873">
        <w:t xml:space="preserve"> </w:t>
      </w:r>
      <w:r>
        <w:t>Paavo</w:t>
      </w:r>
      <w:r>
        <w:tab/>
        <w:t>Ohjaaja</w:t>
      </w:r>
    </w:p>
    <w:p w14:paraId="699D791D" w14:textId="77777777" w:rsidR="00DD2AA8" w:rsidRDefault="00DD2AA8">
      <w:pPr>
        <w:tabs>
          <w:tab w:val="left" w:pos="2552"/>
        </w:tabs>
      </w:pPr>
      <w:r>
        <w:tab/>
      </w:r>
      <w:bookmarkStart w:id="0" w:name="_Hlk525054146"/>
      <w:r w:rsidR="00F4630F">
        <w:t>Pyhäjärvi Jere</w:t>
      </w:r>
      <w:r>
        <w:tab/>
      </w:r>
      <w:r w:rsidR="00540D99">
        <w:t>Refil-ryhmän p</w:t>
      </w:r>
      <w:r w:rsidR="00F4630F">
        <w:t>rojektipäällikkö</w:t>
      </w:r>
    </w:p>
    <w:p w14:paraId="2400AA66" w14:textId="77777777" w:rsidR="00AA3D81" w:rsidRDefault="00AA3D81">
      <w:pPr>
        <w:tabs>
          <w:tab w:val="left" w:pos="2552"/>
        </w:tabs>
      </w:pPr>
      <w:r>
        <w:tab/>
      </w:r>
      <w:r w:rsidRPr="00F4630F">
        <w:t>Laitila M</w:t>
      </w:r>
      <w:r>
        <w:t>iika</w:t>
      </w:r>
      <w:r w:rsidRPr="00F4630F">
        <w:tab/>
      </w:r>
      <w:r w:rsidRPr="00F4630F">
        <w:tab/>
      </w:r>
      <w:r w:rsidR="00540D99">
        <w:t>Refil-ryhmän s</w:t>
      </w:r>
      <w:r>
        <w:t>i</w:t>
      </w:r>
      <w:r w:rsidR="00540D99">
        <w:t>hteeri</w:t>
      </w:r>
    </w:p>
    <w:p w14:paraId="283AFB12" w14:textId="77777777" w:rsidR="00DD2AA8" w:rsidRDefault="00DD2AA8">
      <w:pPr>
        <w:tabs>
          <w:tab w:val="left" w:pos="2552"/>
        </w:tabs>
      </w:pPr>
      <w:r>
        <w:tab/>
      </w:r>
      <w:r w:rsidR="00F4630F">
        <w:t>Jämbeck Marja</w:t>
      </w:r>
      <w:r w:rsidR="00540D99">
        <w:tab/>
        <w:t>Refil-ryhmän jäsen</w:t>
      </w:r>
    </w:p>
    <w:p w14:paraId="4F2EEFCB" w14:textId="77777777" w:rsidR="00DD2AA8" w:rsidRPr="00540D99" w:rsidRDefault="00DD2AA8" w:rsidP="00540D99">
      <w:pPr>
        <w:tabs>
          <w:tab w:val="left" w:pos="2552"/>
        </w:tabs>
      </w:pPr>
      <w:r>
        <w:tab/>
      </w:r>
      <w:r w:rsidR="00F4630F" w:rsidRPr="00F4630F">
        <w:t>Sa</w:t>
      </w:r>
      <w:r w:rsidR="00F4630F">
        <w:t>volainen Otto</w:t>
      </w:r>
      <w:r w:rsidRPr="00F4630F">
        <w:tab/>
      </w:r>
      <w:bookmarkEnd w:id="0"/>
      <w:r w:rsidR="00540D99">
        <w:t>Refil-ryhmän jäsen</w:t>
      </w:r>
    </w:p>
    <w:p w14:paraId="631440BA" w14:textId="77777777" w:rsidR="00540D99" w:rsidRDefault="00DD2AA8" w:rsidP="00540D99">
      <w:pPr>
        <w:tabs>
          <w:tab w:val="left" w:pos="2552"/>
        </w:tabs>
      </w:pPr>
      <w:r w:rsidRPr="00F4630F">
        <w:tab/>
      </w:r>
      <w:r w:rsidR="00F4630F">
        <w:t>Jokinen Noora</w:t>
      </w:r>
      <w:r>
        <w:tab/>
      </w:r>
      <w:r w:rsidR="00540D99">
        <w:t>Refil-ryhmän jäsen</w:t>
      </w:r>
    </w:p>
    <w:p w14:paraId="0A37501D" w14:textId="77777777" w:rsidR="00DD2AA8" w:rsidRDefault="00DD2AA8" w:rsidP="00F4630F">
      <w:pPr>
        <w:tabs>
          <w:tab w:val="left" w:pos="2552"/>
        </w:tabs>
        <w:ind w:left="2268"/>
      </w:pPr>
    </w:p>
    <w:p w14:paraId="5DAB6C7B" w14:textId="77777777" w:rsidR="00DD2AA8" w:rsidRDefault="00DD2AA8">
      <w:pPr>
        <w:pStyle w:val="BodyTextIndent3"/>
        <w:ind w:left="0"/>
        <w:rPr>
          <w:b/>
          <w:bCs/>
          <w:lang w:val="fi-FI"/>
        </w:rPr>
      </w:pPr>
    </w:p>
    <w:p w14:paraId="3B7EE92C" w14:textId="77777777" w:rsidR="00DD2AA8" w:rsidRDefault="00DD2AA8">
      <w:pPr>
        <w:pStyle w:val="BodyTextIndent3"/>
        <w:ind w:left="0"/>
        <w:rPr>
          <w:b/>
          <w:bCs/>
          <w:lang w:val="fi-FI"/>
        </w:rPr>
      </w:pPr>
      <w:r>
        <w:rPr>
          <w:b/>
          <w:bCs/>
          <w:lang w:val="fi-FI"/>
        </w:rPr>
        <w:t>Esityslista</w:t>
      </w:r>
    </w:p>
    <w:p w14:paraId="64BBA59A" w14:textId="77777777" w:rsidR="00DD2AA8" w:rsidRPr="003A56CE" w:rsidRDefault="00DD2AA8">
      <w:pPr>
        <w:numPr>
          <w:ilvl w:val="0"/>
          <w:numId w:val="1"/>
        </w:numPr>
        <w:tabs>
          <w:tab w:val="num" w:pos="2968"/>
        </w:tabs>
        <w:ind w:left="2968"/>
        <w:rPr>
          <w:bCs/>
        </w:rPr>
      </w:pPr>
      <w:r w:rsidRPr="003A56CE">
        <w:rPr>
          <w:bCs/>
        </w:rPr>
        <w:t>Kokouksen avaus</w:t>
      </w:r>
      <w:r w:rsidR="00BC6223" w:rsidRPr="003A56CE">
        <w:rPr>
          <w:bCs/>
        </w:rPr>
        <w:t xml:space="preserve"> (päällikkö aloittaa)</w:t>
      </w:r>
    </w:p>
    <w:p w14:paraId="0D0C8A4C" w14:textId="2FDBE89D" w:rsidR="00540D99" w:rsidRDefault="16E3776D" w:rsidP="16E3776D">
      <w:pPr>
        <w:numPr>
          <w:ilvl w:val="0"/>
          <w:numId w:val="1"/>
        </w:numPr>
        <w:tabs>
          <w:tab w:val="num" w:pos="2968"/>
        </w:tabs>
        <w:ind w:left="2968"/>
      </w:pPr>
      <w:r>
        <w:t>Kyselyn tulosten läpikäynti</w:t>
      </w:r>
    </w:p>
    <w:p w14:paraId="6C932985" w14:textId="77777777" w:rsidR="00540D99" w:rsidRDefault="783FF882" w:rsidP="16E3776D">
      <w:pPr>
        <w:numPr>
          <w:ilvl w:val="0"/>
          <w:numId w:val="1"/>
        </w:numPr>
        <w:tabs>
          <w:tab w:val="num" w:pos="2968"/>
        </w:tabs>
        <w:ind w:left="2968"/>
      </w:pPr>
      <w:r>
        <w:t>Projektisuunnitelman täydennys</w:t>
      </w:r>
    </w:p>
    <w:p w14:paraId="7BE971B3" w14:textId="21880034" w:rsidR="783FF882" w:rsidRDefault="783FF882" w:rsidP="783FF882">
      <w:pPr>
        <w:numPr>
          <w:ilvl w:val="0"/>
          <w:numId w:val="1"/>
        </w:numPr>
        <w:ind w:left="2968"/>
      </w:pPr>
      <w:r>
        <w:t>Prosessikuvaukset</w:t>
      </w:r>
    </w:p>
    <w:p w14:paraId="7EE77280" w14:textId="4590811F" w:rsidR="783FF882" w:rsidRDefault="783FF882" w:rsidP="783FF882">
      <w:pPr>
        <w:numPr>
          <w:ilvl w:val="0"/>
          <w:numId w:val="1"/>
        </w:numPr>
        <w:ind w:left="2968"/>
      </w:pPr>
      <w:r>
        <w:t>Mahdollistajat -analyysi</w:t>
      </w:r>
    </w:p>
    <w:p w14:paraId="5E2B2C8A" w14:textId="74A6D65E" w:rsidR="783FF882" w:rsidRDefault="783FF882" w:rsidP="783FF882">
      <w:pPr>
        <w:numPr>
          <w:ilvl w:val="0"/>
          <w:numId w:val="1"/>
        </w:numPr>
        <w:ind w:left="2968"/>
      </w:pPr>
      <w:r>
        <w:t>Kysymys wordpress-koul</w:t>
      </w:r>
      <w:bookmarkStart w:id="1" w:name="_GoBack"/>
      <w:bookmarkEnd w:id="1"/>
      <w:r>
        <w:t>utuksen järjestämisestä</w:t>
      </w:r>
    </w:p>
    <w:p w14:paraId="6B561537" w14:textId="112259D9" w:rsidR="00DC5873" w:rsidRDefault="783FF882" w:rsidP="16E3776D">
      <w:pPr>
        <w:numPr>
          <w:ilvl w:val="0"/>
          <w:numId w:val="1"/>
        </w:numPr>
        <w:tabs>
          <w:tab w:val="num" w:pos="2968"/>
        </w:tabs>
        <w:ind w:left="2968"/>
      </w:pPr>
      <w:r>
        <w:t>Kysymys käyttöliittymäsuunnittelun työkaluista</w:t>
      </w:r>
    </w:p>
    <w:p w14:paraId="6DDD9865" w14:textId="400FD673" w:rsidR="008710AE" w:rsidRPr="00DC5873" w:rsidRDefault="008710AE" w:rsidP="16E3776D">
      <w:pPr>
        <w:numPr>
          <w:ilvl w:val="0"/>
          <w:numId w:val="1"/>
        </w:numPr>
        <w:tabs>
          <w:tab w:val="num" w:pos="2968"/>
        </w:tabs>
        <w:ind w:left="2968"/>
      </w:pPr>
      <w:r>
        <w:t>Tulevat tehtävät</w:t>
      </w:r>
    </w:p>
    <w:p w14:paraId="25E6149D" w14:textId="77777777" w:rsidR="00DD2AA8" w:rsidRDefault="783FF882" w:rsidP="16E3776D">
      <w:pPr>
        <w:numPr>
          <w:ilvl w:val="0"/>
          <w:numId w:val="1"/>
        </w:numPr>
        <w:tabs>
          <w:tab w:val="num" w:pos="2968"/>
        </w:tabs>
        <w:ind w:left="2968"/>
      </w:pPr>
      <w:r>
        <w:t>Seuraava workshop kokous</w:t>
      </w:r>
    </w:p>
    <w:p w14:paraId="1D3D397D" w14:textId="384123F7" w:rsidR="0027236D" w:rsidRDefault="783FF882" w:rsidP="0027236D">
      <w:pPr>
        <w:numPr>
          <w:ilvl w:val="0"/>
          <w:numId w:val="1"/>
        </w:numPr>
        <w:tabs>
          <w:tab w:val="num" w:pos="2968"/>
        </w:tabs>
        <w:ind w:left="2968"/>
      </w:pPr>
      <w:r>
        <w:t>Muut asiat</w:t>
      </w:r>
    </w:p>
    <w:p w14:paraId="360D9B77" w14:textId="5F29B97F" w:rsidR="0027236D" w:rsidRDefault="0027236D" w:rsidP="0027236D">
      <w:pPr>
        <w:numPr>
          <w:ilvl w:val="1"/>
          <w:numId w:val="1"/>
        </w:numPr>
        <w:ind w:left="3402"/>
      </w:pPr>
      <w:r>
        <w:t>Slack/muu kommunikaatio</w:t>
      </w:r>
    </w:p>
    <w:p w14:paraId="5DA5A585" w14:textId="77777777" w:rsidR="00DD2AA8" w:rsidRPr="003A56CE" w:rsidRDefault="783FF882" w:rsidP="16E3776D">
      <w:pPr>
        <w:numPr>
          <w:ilvl w:val="0"/>
          <w:numId w:val="1"/>
        </w:numPr>
        <w:tabs>
          <w:tab w:val="num" w:pos="2968"/>
        </w:tabs>
        <w:ind w:left="2968"/>
      </w:pPr>
      <w:r>
        <w:t>Kokouksen päättäminen</w:t>
      </w:r>
    </w:p>
    <w:p w14:paraId="02EB378F" w14:textId="77777777" w:rsidR="00DD2AA8" w:rsidRDefault="00DD2AA8">
      <w:pPr>
        <w:ind w:left="2596"/>
        <w:rPr>
          <w:bCs/>
        </w:rPr>
      </w:pPr>
    </w:p>
    <w:p w14:paraId="6A05A809" w14:textId="77777777" w:rsidR="00DD2AA8" w:rsidRDefault="00DD2AA8">
      <w:pPr>
        <w:ind w:left="2596"/>
        <w:rPr>
          <w:bCs/>
        </w:rPr>
      </w:pPr>
    </w:p>
    <w:p w14:paraId="44DF995D" w14:textId="77777777" w:rsidR="00DD2AA8" w:rsidRPr="003A56CE" w:rsidRDefault="00DD2AA8" w:rsidP="003A56CE">
      <w:pPr>
        <w:pStyle w:val="Heading4"/>
        <w:spacing w:after="0"/>
        <w:rPr>
          <w:b w:val="0"/>
          <w:bCs w:val="0"/>
        </w:rPr>
      </w:pPr>
      <w:r>
        <w:t>JAKELU</w:t>
      </w:r>
      <w:r>
        <w:tab/>
      </w:r>
      <w:r>
        <w:tab/>
      </w:r>
      <w:r w:rsidR="003A56CE">
        <w:rPr>
          <w:b w:val="0"/>
          <w:bCs w:val="0"/>
        </w:rPr>
        <w:t>Workshop-ryhmä, ohjausryhmä</w:t>
      </w:r>
    </w:p>
    <w:p w14:paraId="5A39BBE3" w14:textId="77777777" w:rsidR="00DD2AA8" w:rsidRDefault="00DD2AA8" w:rsidP="00F4630F">
      <w:r>
        <w:tab/>
      </w:r>
      <w:r>
        <w:tab/>
      </w:r>
    </w:p>
    <w:p w14:paraId="41C8F396" w14:textId="77777777" w:rsidR="00DD2AA8" w:rsidRDefault="00DD2AA8"/>
    <w:sectPr w:rsidR="00DD2AA8">
      <w:headerReference w:type="default" r:id="rId7"/>
      <w:headerReference w:type="first" r:id="rId8"/>
      <w:footerReference w:type="first" r:id="rId9"/>
      <w:pgSz w:w="11907" w:h="16840" w:code="9"/>
      <w:pgMar w:top="2092" w:right="1134" w:bottom="1259" w:left="1298" w:header="709" w:footer="34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EEC669" w14:textId="77777777" w:rsidR="004E05CD" w:rsidRDefault="004E05CD">
      <w:r>
        <w:separator/>
      </w:r>
    </w:p>
  </w:endnote>
  <w:endnote w:type="continuationSeparator" w:id="0">
    <w:p w14:paraId="3656B9AB" w14:textId="77777777" w:rsidR="004E05CD" w:rsidRDefault="004E05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128261" w14:textId="77777777" w:rsidR="000803C3" w:rsidRDefault="00A20DE3" w:rsidP="000803C3">
    <w:pPr>
      <w:pStyle w:val="Footer"/>
      <w:jc w:val="right"/>
    </w:pPr>
    <w:r w:rsidRPr="000803C3">
      <w:rPr>
        <w:noProof/>
      </w:rPr>
      <w:drawing>
        <wp:inline distT="0" distB="0" distL="0" distR="0" wp14:anchorId="5486A1FB" wp14:editId="07777777">
          <wp:extent cx="1263650" cy="1186180"/>
          <wp:effectExtent l="0" t="0" r="0" b="0"/>
          <wp:docPr id="2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3333" t="9926" r="32257" b="67096"/>
                  <a:stretch>
                    <a:fillRect/>
                  </a:stretch>
                </pic:blipFill>
                <pic:spPr bwMode="auto">
                  <a:xfrm>
                    <a:off x="0" y="0"/>
                    <a:ext cx="1263650" cy="1186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FB0818" w14:textId="77777777" w:rsidR="004E05CD" w:rsidRDefault="004E05CD">
      <w:r>
        <w:separator/>
      </w:r>
    </w:p>
  </w:footnote>
  <w:footnote w:type="continuationSeparator" w:id="0">
    <w:p w14:paraId="049F31CB" w14:textId="77777777" w:rsidR="004E05CD" w:rsidRDefault="004E05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1C87D" w14:textId="3373BE01" w:rsidR="00CD021A" w:rsidRDefault="00A20DE3">
    <w:pPr>
      <w:pStyle w:val="Header"/>
    </w:pPr>
    <w:r>
      <w:rPr>
        <w:noProof/>
        <w:sz w:val="20"/>
      </w:rPr>
      <w:drawing>
        <wp:anchor distT="0" distB="0" distL="114300" distR="114300" simplePos="0" relativeHeight="251657728" behindDoc="0" locked="0" layoutInCell="1" allowOverlap="1" wp14:anchorId="5963B16E" wp14:editId="07777777">
          <wp:simplePos x="0" y="0"/>
          <wp:positionH relativeFrom="column">
            <wp:posOffset>27305</wp:posOffset>
          </wp:positionH>
          <wp:positionV relativeFrom="paragraph">
            <wp:posOffset>-180975</wp:posOffset>
          </wp:positionV>
          <wp:extent cx="2687320" cy="601980"/>
          <wp:effectExtent l="0" t="0" r="0" b="0"/>
          <wp:wrapSquare wrapText="bothSides"/>
          <wp:docPr id="3" name="Picture 1" descr="inf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f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7320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D021A">
      <w:tab/>
    </w:r>
    <w:r w:rsidR="00CD021A">
      <w:tab/>
    </w:r>
    <w:r w:rsidR="00CD021A">
      <w:rPr>
        <w:rStyle w:val="PageNumber"/>
      </w:rPr>
      <w:fldChar w:fldCharType="begin"/>
    </w:r>
    <w:r w:rsidR="00CD021A">
      <w:rPr>
        <w:rStyle w:val="PageNumber"/>
      </w:rPr>
      <w:instrText xml:space="preserve"> PAGE </w:instrText>
    </w:r>
    <w:r w:rsidR="00CD021A">
      <w:rPr>
        <w:rStyle w:val="PageNumber"/>
      </w:rPr>
      <w:fldChar w:fldCharType="separate"/>
    </w:r>
    <w:r w:rsidR="000803C3">
      <w:rPr>
        <w:rStyle w:val="PageNumber"/>
        <w:noProof/>
      </w:rPr>
      <w:t>2</w:t>
    </w:r>
    <w:r w:rsidR="00CD021A">
      <w:rPr>
        <w:rStyle w:val="PageNumber"/>
      </w:rPr>
      <w:fldChar w:fldCharType="end"/>
    </w:r>
    <w:r w:rsidR="00CD021A">
      <w:rPr>
        <w:rStyle w:val="PageNumber"/>
      </w:rPr>
      <w:t xml:space="preserve"> (</w:t>
    </w:r>
    <w:r w:rsidR="00CD021A">
      <w:rPr>
        <w:rStyle w:val="PageNumber"/>
      </w:rPr>
      <w:fldChar w:fldCharType="begin"/>
    </w:r>
    <w:r w:rsidR="00CD021A">
      <w:rPr>
        <w:rStyle w:val="PageNumber"/>
      </w:rPr>
      <w:instrText xml:space="preserve"> NUMPAGES </w:instrText>
    </w:r>
    <w:r w:rsidR="00CD021A">
      <w:rPr>
        <w:rStyle w:val="PageNumber"/>
      </w:rPr>
      <w:fldChar w:fldCharType="separate"/>
    </w:r>
    <w:r w:rsidR="008710AE">
      <w:rPr>
        <w:rStyle w:val="PageNumber"/>
        <w:noProof/>
      </w:rPr>
      <w:t>1</w:t>
    </w:r>
    <w:r w:rsidR="00CD021A">
      <w:rPr>
        <w:rStyle w:val="PageNumber"/>
      </w:rPr>
      <w:fldChar w:fldCharType="end"/>
    </w:r>
    <w:r w:rsidR="00CD021A">
      <w:rPr>
        <w:rStyle w:val="PageNumber"/>
      </w:rPr>
      <w:t>)</w:t>
    </w:r>
  </w:p>
  <w:p w14:paraId="4B94D5A5" w14:textId="77777777" w:rsidR="00CD021A" w:rsidRDefault="00CD021A">
    <w:pPr>
      <w:pStyle w:val="Header"/>
    </w:pPr>
    <w:r>
      <w:tab/>
    </w:r>
  </w:p>
  <w:p w14:paraId="31DFA8E6" w14:textId="77777777" w:rsidR="00CD021A" w:rsidRDefault="00CD021A">
    <w:pPr>
      <w:pStyle w:val="Header"/>
      <w:tabs>
        <w:tab w:val="center" w:pos="2552"/>
      </w:tabs>
      <w:rPr>
        <w:lang w:val="sv-SE"/>
      </w:rPr>
    </w:pPr>
    <w:r>
      <w:rPr>
        <w:lang w:val="sv-SE"/>
      </w:rPr>
      <w:tab/>
      <w:t>Projektiopintojakso</w:t>
    </w:r>
    <w:r>
      <w:rPr>
        <w:lang w:val="sv-SE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568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651"/>
      <w:gridCol w:w="3499"/>
      <w:gridCol w:w="1418"/>
    </w:tblGrid>
    <w:tr w:rsidR="00CD021A" w14:paraId="4235B2F0" w14:textId="77777777">
      <w:tc>
        <w:tcPr>
          <w:tcW w:w="4651" w:type="dxa"/>
        </w:tcPr>
        <w:p w14:paraId="72A3D3EC" w14:textId="77777777" w:rsidR="00CD021A" w:rsidRDefault="00A20DE3">
          <w:pPr>
            <w:pStyle w:val="Header"/>
          </w:pPr>
          <w:r>
            <w:rPr>
              <w:noProof/>
            </w:rPr>
            <w:drawing>
              <wp:inline distT="0" distB="0" distL="0" distR="0" wp14:anchorId="747EE4B4" wp14:editId="07777777">
                <wp:extent cx="2684780" cy="600075"/>
                <wp:effectExtent l="0" t="0" r="0" b="0"/>
                <wp:docPr id="1" name="Picture 1" descr="inf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nf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84780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4AB8C99" w14:textId="1F54671E" w:rsidR="00CD021A" w:rsidRDefault="00CD021A">
          <w:pPr>
            <w:pStyle w:val="Header"/>
            <w:tabs>
              <w:tab w:val="center" w:pos="2268"/>
            </w:tabs>
          </w:pPr>
          <w:r>
            <w:rPr>
              <w:lang w:val="sv-SE"/>
            </w:rPr>
            <w:tab/>
          </w:r>
          <w:r>
            <w:t>Projektiopintojakso</w:t>
          </w:r>
          <w:r w:rsidR="008710AE">
            <w:t xml:space="preserve"> 03.10</w:t>
          </w:r>
          <w:r w:rsidR="000803C3">
            <w:t>.2018</w:t>
          </w:r>
        </w:p>
      </w:tc>
      <w:tc>
        <w:tcPr>
          <w:tcW w:w="3499" w:type="dxa"/>
        </w:tcPr>
        <w:p w14:paraId="0D0B940D" w14:textId="77777777" w:rsidR="00CD021A" w:rsidRDefault="00CD021A">
          <w:pPr>
            <w:pStyle w:val="Header"/>
            <w:tabs>
              <w:tab w:val="clear" w:pos="5184"/>
              <w:tab w:val="clear" w:pos="9356"/>
            </w:tabs>
          </w:pPr>
        </w:p>
        <w:p w14:paraId="0E27B00A" w14:textId="77777777" w:rsidR="00CD021A" w:rsidRDefault="00CD021A">
          <w:pPr>
            <w:pStyle w:val="Header"/>
            <w:tabs>
              <w:tab w:val="clear" w:pos="5184"/>
              <w:tab w:val="clear" w:pos="9356"/>
            </w:tabs>
          </w:pPr>
        </w:p>
        <w:p w14:paraId="60061E4C" w14:textId="77777777" w:rsidR="00CD021A" w:rsidRDefault="00CD021A">
          <w:pPr>
            <w:pStyle w:val="Header"/>
            <w:tabs>
              <w:tab w:val="clear" w:pos="5184"/>
              <w:tab w:val="clear" w:pos="9356"/>
            </w:tabs>
          </w:pPr>
        </w:p>
      </w:tc>
      <w:tc>
        <w:tcPr>
          <w:tcW w:w="1418" w:type="dxa"/>
        </w:tcPr>
        <w:p w14:paraId="77973BBF" w14:textId="48361BB0" w:rsidR="00CD021A" w:rsidRDefault="00CD021A">
          <w:pPr>
            <w:pStyle w:val="Header"/>
            <w:tabs>
              <w:tab w:val="clear" w:pos="5184"/>
              <w:tab w:val="clear" w:pos="9356"/>
            </w:tabs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10A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8710AE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 w14:paraId="44EAFD9C" w14:textId="77777777" w:rsidR="00CD021A" w:rsidRDefault="00CD02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35ACF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AA8"/>
    <w:rsid w:val="000803C3"/>
    <w:rsid w:val="000B04FC"/>
    <w:rsid w:val="000D271E"/>
    <w:rsid w:val="0027236D"/>
    <w:rsid w:val="00340E84"/>
    <w:rsid w:val="00387F09"/>
    <w:rsid w:val="003A4B4F"/>
    <w:rsid w:val="003A56CE"/>
    <w:rsid w:val="003A6D58"/>
    <w:rsid w:val="003A79E1"/>
    <w:rsid w:val="00457B47"/>
    <w:rsid w:val="004E05CD"/>
    <w:rsid w:val="00540D99"/>
    <w:rsid w:val="008710AE"/>
    <w:rsid w:val="00A20DE3"/>
    <w:rsid w:val="00AA3D81"/>
    <w:rsid w:val="00BC6223"/>
    <w:rsid w:val="00BE2F06"/>
    <w:rsid w:val="00BF5EA9"/>
    <w:rsid w:val="00C442C2"/>
    <w:rsid w:val="00C74056"/>
    <w:rsid w:val="00CD021A"/>
    <w:rsid w:val="00DC5873"/>
    <w:rsid w:val="00DD2AA8"/>
    <w:rsid w:val="00F4630F"/>
    <w:rsid w:val="00FC5C31"/>
    <w:rsid w:val="16E3776D"/>
    <w:rsid w:val="783FF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,"/>
  <w:listSeparator w:val=";"/>
  <w14:docId w14:val="226C376D"/>
  <w15:chartTrackingRefBased/>
  <w15:docId w15:val="{3CA731D0-8383-48B3-84A3-6643B274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fi-FI" w:eastAsia="fi-FI"/>
    </w:rPr>
  </w:style>
  <w:style w:type="paragraph" w:styleId="Heading1">
    <w:name w:val="heading 1"/>
    <w:basedOn w:val="Normal"/>
    <w:next w:val="Normal"/>
    <w:qFormat/>
    <w:pPr>
      <w:keepNext/>
      <w:keepLines/>
      <w:overflowPunct w:val="0"/>
      <w:autoSpaceDE w:val="0"/>
      <w:autoSpaceDN w:val="0"/>
      <w:adjustRightInd w:val="0"/>
      <w:spacing w:before="360" w:after="120" w:line="360" w:lineRule="atLeast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4">
    <w:name w:val="heading 4"/>
    <w:basedOn w:val="Normal"/>
    <w:next w:val="Normal"/>
    <w:qFormat/>
    <w:pPr>
      <w:keepNext/>
      <w:overflowPunct w:val="0"/>
      <w:autoSpaceDE w:val="0"/>
      <w:autoSpaceDN w:val="0"/>
      <w:adjustRightInd w:val="0"/>
      <w:spacing w:after="120" w:line="240" w:lineRule="atLeast"/>
      <w:textAlignment w:val="baseline"/>
      <w:outlineLvl w:val="3"/>
    </w:pPr>
    <w:rPr>
      <w:rFonts w:ascii="Garamond" w:hAnsi="Garamond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left" w:pos="5184"/>
        <w:tab w:val="right" w:pos="9356"/>
      </w:tabs>
      <w:overflowPunct w:val="0"/>
      <w:autoSpaceDE w:val="0"/>
      <w:autoSpaceDN w:val="0"/>
      <w:adjustRightInd w:val="0"/>
      <w:spacing w:after="120" w:line="240" w:lineRule="atLeast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536"/>
        <w:tab w:val="right" w:pos="9356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Arial" w:hAnsi="Arial"/>
      <w:i/>
      <w:sz w:val="20"/>
      <w:szCs w:val="20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Indent3">
    <w:name w:val="Body Text Indent 3"/>
    <w:basedOn w:val="Normal"/>
    <w:pPr>
      <w:spacing w:after="120"/>
      <w:ind w:left="2549"/>
      <w:jc w:val="both"/>
    </w:pPr>
    <w:rPr>
      <w:szCs w:val="20"/>
      <w:lang w:val="en-GB"/>
    </w:rPr>
  </w:style>
  <w:style w:type="paragraph" w:styleId="BalloonText">
    <w:name w:val="Balloon Text"/>
    <w:basedOn w:val="Normal"/>
    <w:link w:val="BalloonTextChar"/>
    <w:rsid w:val="008710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8710AE"/>
    <w:rPr>
      <w:rFonts w:ascii="Segoe UI" w:hAnsi="Segoe UI" w:cs="Segoe UI"/>
      <w:sz w:val="18"/>
      <w:szCs w:val="18"/>
      <w:lang w:val="fi-FI"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IT-Projekti\Mallit\projekt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projekti.dot</Template>
  <TotalTime>8</TotalTime>
  <Pages>1</Pages>
  <Words>82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JOHTORYHMÄN KOKOUS</vt:lpstr>
    </vt:vector>
  </TitlesOfParts>
  <Company>JAMK/IT-instituutti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JOHTORYHMÄN KOKOUS</dc:title>
  <dc:subject/>
  <dc:creator>jamkad</dc:creator>
  <cp:keywords/>
  <dc:description/>
  <cp:lastModifiedBy>Jokinen Noora</cp:lastModifiedBy>
  <cp:revision>9</cp:revision>
  <cp:lastPrinted>2018-10-03T07:36:00Z</cp:lastPrinted>
  <dcterms:created xsi:type="dcterms:W3CDTF">2018-10-03T06:03:00Z</dcterms:created>
  <dcterms:modified xsi:type="dcterms:W3CDTF">2018-10-03T07:37:00Z</dcterms:modified>
</cp:coreProperties>
</file>