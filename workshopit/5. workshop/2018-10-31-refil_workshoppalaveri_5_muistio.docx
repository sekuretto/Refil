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4D" w:rsidRDefault="00A32B4D" w14:paraId="17D75C76" w14:textId="77777777">
      <w:pPr>
        <w:pStyle w:val="Heading2"/>
        <w:keepLines w:val="0"/>
        <w:spacing w:before="0" w:line="240" w:lineRule="atLeast"/>
      </w:pPr>
      <w:r>
        <w:t>OHJAAJAPALAVERI</w:t>
      </w:r>
    </w:p>
    <w:p w:rsidR="00A32B4D" w:rsidRDefault="00A32B4D" w14:paraId="6EFAAEC9" w14:textId="548C5D70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 w:rsidR="00E4149F">
        <w:rPr>
          <w:lang w:val="fi-FI"/>
        </w:rPr>
        <w:t>torstai</w:t>
      </w:r>
      <w:r w:rsidR="004157FA">
        <w:rPr>
          <w:lang w:val="fi-FI"/>
        </w:rPr>
        <w:t>,</w:t>
      </w:r>
      <w:r w:rsidR="00FA5C5C">
        <w:rPr>
          <w:lang w:val="fi-FI"/>
        </w:rPr>
        <w:t xml:space="preserve"> </w:t>
      </w:r>
      <w:r w:rsidR="00E4149F">
        <w:rPr>
          <w:lang w:val="fi-FI"/>
        </w:rPr>
        <w:t>13</w:t>
      </w:r>
      <w:r w:rsidR="00D07842">
        <w:rPr>
          <w:lang w:val="fi-FI"/>
        </w:rPr>
        <w:t>.1</w:t>
      </w:r>
      <w:r w:rsidR="00E4149F">
        <w:rPr>
          <w:lang w:val="fi-FI"/>
        </w:rPr>
        <w:t>2</w:t>
      </w:r>
      <w:r w:rsidR="00066E3F">
        <w:rPr>
          <w:lang w:val="fi-FI"/>
        </w:rPr>
        <w:t>.2018 klo 1</w:t>
      </w:r>
      <w:r w:rsidR="00E4149F">
        <w:rPr>
          <w:lang w:val="fi-FI"/>
        </w:rPr>
        <w:t>1</w:t>
      </w:r>
      <w:r w:rsidR="00066E3F">
        <w:rPr>
          <w:lang w:val="fi-FI"/>
        </w:rPr>
        <w:t>:00 – 1</w:t>
      </w:r>
      <w:r w:rsidR="00E4149F">
        <w:rPr>
          <w:lang w:val="fi-FI"/>
        </w:rPr>
        <w:t>2</w:t>
      </w:r>
      <w:r w:rsidR="00066E3F">
        <w:rPr>
          <w:lang w:val="fi-FI"/>
        </w:rPr>
        <w:t>:00</w:t>
      </w:r>
    </w:p>
    <w:p w:rsidR="00A32B4D" w:rsidRDefault="00A32B4D" w14:paraId="4BAAA408" w14:textId="61C2B90D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proofErr w:type="spellStart"/>
      <w:r w:rsidR="00E4149F">
        <w:rPr>
          <w:lang w:val="fi-FI"/>
        </w:rPr>
        <w:t>Revolution</w:t>
      </w:r>
      <w:proofErr w:type="spellEnd"/>
      <w:r w:rsidR="00FA5C5C">
        <w:rPr>
          <w:lang w:val="fi-FI"/>
        </w:rPr>
        <w:t xml:space="preserve">, </w:t>
      </w:r>
      <w:r w:rsidR="00E4149F">
        <w:rPr>
          <w:lang w:val="fi-FI"/>
        </w:rPr>
        <w:t>Kauppakatu</w:t>
      </w:r>
      <w:r>
        <w:rPr>
          <w:lang w:val="fi-FI"/>
        </w:rPr>
        <w:tab/>
      </w:r>
      <w:bookmarkStart w:name="_GoBack" w:id="0"/>
      <w:bookmarkEnd w:id="0"/>
    </w:p>
    <w:p w:rsidR="00FA5C5C" w:rsidP="00E4149F" w:rsidRDefault="00066E3F" w14:paraId="37AD2A86" w14:textId="0FE039EA">
      <w:pPr>
        <w:tabs>
          <w:tab w:val="left" w:pos="2552"/>
        </w:tabs>
        <w:ind w:left="2550" w:hanging="2550"/>
      </w:pPr>
      <w:r>
        <w:t>Osallistujat</w:t>
      </w:r>
      <w:r w:rsidR="00E4149F">
        <w:tab/>
      </w:r>
      <w:proofErr w:type="spellStart"/>
      <w:r w:rsidR="00FA5C5C">
        <w:t>Trimedia</w:t>
      </w:r>
      <w:proofErr w:type="spellEnd"/>
      <w:r w:rsidR="00FA5C5C">
        <w:tab/>
      </w:r>
      <w:r w:rsidR="00FA5C5C">
        <w:tab/>
      </w:r>
      <w:r w:rsidR="00FA5C5C">
        <w:t xml:space="preserve">Arto </w:t>
      </w:r>
      <w:proofErr w:type="spellStart"/>
      <w:r w:rsidR="00FA5C5C">
        <w:t>Saksola</w:t>
      </w:r>
      <w:proofErr w:type="spellEnd"/>
    </w:p>
    <w:p w:rsidR="00A32B4D" w:rsidRDefault="00A32B4D" w14:paraId="2D1C047B" w14:textId="77777777">
      <w:pPr>
        <w:tabs>
          <w:tab w:val="left" w:pos="2552"/>
        </w:tabs>
        <w:ind w:left="2552"/>
      </w:pPr>
      <w:r>
        <w:t xml:space="preserve">Ryhmän jäsen </w:t>
      </w:r>
      <w:r>
        <w:tab/>
      </w:r>
      <w:r w:rsidR="00FA5C5C">
        <w:t>Jere Pyhäjärvi</w:t>
      </w:r>
    </w:p>
    <w:p w:rsidR="00A32B4D" w:rsidRDefault="00A32B4D" w14:paraId="5F0EA704" w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Miika Laitila</w:t>
      </w:r>
    </w:p>
    <w:p w:rsidR="00A32B4D" w:rsidRDefault="00A32B4D" w14:paraId="593E2A7B" w14:textId="77777777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Otto Savolainen</w:t>
      </w:r>
    </w:p>
    <w:p w:rsidR="00A32B4D" w:rsidP="00FA5C5C" w:rsidRDefault="00FA5C5C" w14:paraId="6297C137" w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>Noora Jokinen</w:t>
      </w:r>
    </w:p>
    <w:p w:rsidR="00FA5C5C" w:rsidP="00FA5C5C" w:rsidRDefault="00FA5C5C" w14:paraId="45389DC5" w14:textId="77777777">
      <w:pPr>
        <w:tabs>
          <w:tab w:val="left" w:pos="2552"/>
        </w:tabs>
        <w:ind w:left="2552"/>
      </w:pPr>
      <w:r>
        <w:t>Ryhmän jäsen</w:t>
      </w:r>
      <w:r>
        <w:tab/>
      </w:r>
      <w:r>
        <w:t xml:space="preserve">Marja </w:t>
      </w:r>
      <w:proofErr w:type="spellStart"/>
      <w:r>
        <w:t>Jämbeck</w:t>
      </w:r>
      <w:proofErr w:type="spellEnd"/>
    </w:p>
    <w:p w:rsidR="00FA5C5C" w:rsidP="00FA5C5C" w:rsidRDefault="00FA5C5C" w14:paraId="672A6659" w14:textId="77777777">
      <w:pPr>
        <w:tabs>
          <w:tab w:val="left" w:pos="2552"/>
        </w:tabs>
        <w:ind w:left="2552"/>
      </w:pPr>
    </w:p>
    <w:p w:rsidR="00A32B4D" w:rsidRDefault="00A32B4D" w14:paraId="64F37840" w14:textId="77777777">
      <w:pPr>
        <w:pStyle w:val="Heading3"/>
      </w:pPr>
      <w:r w:rsidR="7CB0BB64">
        <w:rPr/>
        <w:t>1.  Edellisen palaverin muistio</w:t>
      </w:r>
    </w:p>
    <w:p w:rsidR="7CB0BB64" w:rsidP="7CB0BB64" w:rsidRDefault="7CB0BB64" w14:noSpellErr="1" w14:paraId="53724AA0" w14:textId="6E420030">
      <w:pPr>
        <w:pStyle w:val="BodyTextIndent3"/>
      </w:pPr>
      <w:r w:rsidRPr="7CB0BB64" w:rsidR="7CB0BB64">
        <w:rPr>
          <w:noProof w:val="0"/>
          <w:lang w:val="fi-FI"/>
        </w:rPr>
        <w:t>https://jamkstudent-my.sharepoint.com/:w:/g/personal/h9175_student_jamk_fi/EYMXLq6-T-hDrw4u_47L8iIB50Mi-W2uO0e20PDbRaacbw?e=tdeqZv</w:t>
      </w:r>
    </w:p>
    <w:p w:rsidR="00A32B4D" w:rsidRDefault="00A32B4D" w14:paraId="56B36D0C" w14:textId="77777777">
      <w:pPr>
        <w:pStyle w:val="Heading3"/>
      </w:pPr>
      <w:r>
        <w:t>2. Projektin kokonaistilanne</w:t>
      </w:r>
    </w:p>
    <w:p w:rsidR="00A32B4D" w:rsidRDefault="00066E3F" w14:paraId="778A4749" w14:textId="3CFA9060">
      <w:pPr>
        <w:pStyle w:val="BodyTextIndent3"/>
        <w:rPr>
          <w:lang w:val="fi-FI"/>
        </w:rPr>
      </w:pPr>
      <w:r>
        <w:rPr>
          <w:lang w:val="fi-FI"/>
        </w:rPr>
        <w:t xml:space="preserve">Projektin </w:t>
      </w:r>
      <w:r w:rsidR="00E4149F">
        <w:rPr>
          <w:lang w:val="fi-FI"/>
        </w:rPr>
        <w:t>neljäs</w:t>
      </w:r>
      <w:r w:rsidR="00D07842">
        <w:rPr>
          <w:lang w:val="fi-FI"/>
        </w:rPr>
        <w:t xml:space="preserve"> sprintti on päättynyt</w:t>
      </w:r>
      <w:r>
        <w:rPr>
          <w:lang w:val="fi-FI"/>
        </w:rPr>
        <w:t>. Projektis</w:t>
      </w:r>
      <w:r w:rsidR="00551AED">
        <w:rPr>
          <w:lang w:val="fi-FI"/>
        </w:rPr>
        <w:t xml:space="preserve">sa on alkamassa </w:t>
      </w:r>
      <w:r w:rsidR="00E4149F">
        <w:rPr>
          <w:lang w:val="fi-FI"/>
        </w:rPr>
        <w:t xml:space="preserve">viides </w:t>
      </w:r>
      <w:r w:rsidR="00551AED">
        <w:rPr>
          <w:lang w:val="fi-FI"/>
        </w:rPr>
        <w:t>sprintti</w:t>
      </w:r>
      <w:r w:rsidR="00E4149F">
        <w:rPr>
          <w:lang w:val="fi-FI"/>
        </w:rPr>
        <w:t xml:space="preserve"> joulun jälkeen</w:t>
      </w:r>
      <w:r w:rsidR="00551AED">
        <w:rPr>
          <w:lang w:val="fi-FI"/>
        </w:rPr>
        <w:t xml:space="preserve">, joka kestää </w:t>
      </w:r>
      <w:r w:rsidR="00D07842">
        <w:rPr>
          <w:lang w:val="fi-FI"/>
        </w:rPr>
        <w:t xml:space="preserve">kaksi </w:t>
      </w:r>
      <w:r w:rsidR="00551AED">
        <w:rPr>
          <w:lang w:val="fi-FI"/>
        </w:rPr>
        <w:t>viikkoa.</w:t>
      </w:r>
    </w:p>
    <w:p w:rsidR="003A29D7" w:rsidP="003A29D7" w:rsidRDefault="00A32B4D" w14:paraId="17F0C5DC" w14:textId="5511D8E4">
      <w:pPr>
        <w:pStyle w:val="Heading3"/>
      </w:pPr>
      <w:r>
        <w:t>3. Edellisen viikon tehtävät ja käytetyt resurssit henkilöittäin sekä saavutetut tulokset ja opit</w:t>
      </w:r>
    </w:p>
    <w:p w:rsidRPr="003A29D7" w:rsidR="003A29D7" w:rsidP="003A29D7" w:rsidRDefault="003A29D7" w14:paraId="28BA7374" w14:textId="4EC4EA56">
      <w:pPr>
        <w:ind w:left="2552"/>
      </w:pPr>
      <w:r>
        <w:t xml:space="preserve">Tärkeimpiä tehtäviä sprintissä </w:t>
      </w:r>
      <w:r w:rsidR="00E4149F">
        <w:t>4</w:t>
      </w:r>
      <w:r>
        <w:t xml:space="preserve"> oli käyttöliittymämallien työstäminen sekä</w:t>
      </w:r>
      <w:r w:rsidR="00E4149F">
        <w:t xml:space="preserve"> sovellusesittelyn tekeminen</w:t>
      </w:r>
      <w:r>
        <w:t xml:space="preserve">. </w:t>
      </w:r>
      <w:r w:rsidR="00E4149F">
        <w:t xml:space="preserve">Käyttöliittymämallit sekä sovellusesittely saatiin valmiiksi. </w:t>
      </w:r>
    </w:p>
    <w:p w:rsidR="00A32B4D" w:rsidRDefault="00A32B4D" w14:paraId="20691B47" w14:textId="735EC30D">
      <w:pPr>
        <w:pStyle w:val="Heading3"/>
      </w:pPr>
      <w:r>
        <w:t>4. Ongelmat ja riskit</w:t>
      </w:r>
    </w:p>
    <w:p w:rsidRPr="00E4149F" w:rsidR="00E4149F" w:rsidP="00E4149F" w:rsidRDefault="00E4149F" w14:paraId="156DB373" w14:textId="36DC71B5">
      <w:pPr>
        <w:ind w:left="2552"/>
      </w:pPr>
      <w:r>
        <w:t xml:space="preserve">Suuria ongelmia ei ollut. </w:t>
      </w:r>
    </w:p>
    <w:p w:rsidR="00A32B4D" w:rsidRDefault="00A32B4D" w14:paraId="4CB7E2EC" w14:textId="7A04565F">
      <w:pPr>
        <w:pStyle w:val="Heading3"/>
      </w:pPr>
      <w:r>
        <w:t>5. Seuraavan viikon tavoite ja tehtävät henkilöittäin</w:t>
      </w:r>
    </w:p>
    <w:p w:rsidRPr="00E4149F" w:rsidR="00E4149F" w:rsidP="00E4149F" w:rsidRDefault="00E4149F" w14:paraId="0A7117C3" w14:textId="32B0370F">
      <w:pPr>
        <w:ind w:left="2552"/>
      </w:pPr>
      <w:r w:rsidRPr="00E4149F">
        <w:t>Seuraavan sprintin tavoitteista keskustellaan vasta joululoman jälkeen</w:t>
      </w:r>
      <w:r>
        <w:t xml:space="preserve">, mutta tarkoitus on lähteä toteuttamaan sovellusta käytännössä. </w:t>
      </w:r>
    </w:p>
    <w:p w:rsidR="00A32B4D" w:rsidRDefault="00A32B4D" w14:paraId="1C0625D1" w14:textId="42030F5C">
      <w:pPr>
        <w:pStyle w:val="Heading3"/>
      </w:pPr>
      <w:r>
        <w:t>6. Muut asiat</w:t>
      </w:r>
    </w:p>
    <w:p w:rsidR="00A32B4D" w:rsidRDefault="00312F92" w14:paraId="72E79B52" w14:textId="4EC3252A">
      <w:pPr>
        <w:pStyle w:val="BodyTextIndent3"/>
        <w:jc w:val="left"/>
        <w:rPr>
          <w:lang w:val="fi-FI"/>
        </w:rPr>
      </w:pPr>
      <w:r>
        <w:rPr>
          <w:lang w:val="fi-FI"/>
        </w:rPr>
        <w:t>Muita asioita ei ollut.</w:t>
      </w:r>
    </w:p>
    <w:p w:rsidR="00A32B4D" w:rsidRDefault="00A32B4D" w14:paraId="57D44903" w14:textId="77777777">
      <w:pPr>
        <w:pStyle w:val="Heading3"/>
      </w:pPr>
      <w:r>
        <w:t>7. Seuraava palaveri</w:t>
      </w:r>
    </w:p>
    <w:p w:rsidR="00A32B4D" w:rsidRDefault="005B2DFE" w14:paraId="450C2EBB" w14:textId="4B670572">
      <w:pPr>
        <w:pStyle w:val="BodyTextIndent3"/>
        <w:rPr>
          <w:lang w:val="fi-FI"/>
        </w:rPr>
      </w:pPr>
      <w:r>
        <w:rPr>
          <w:lang w:val="fi-FI"/>
        </w:rPr>
        <w:t>Seuraava</w:t>
      </w:r>
      <w:r w:rsidR="008C76B1">
        <w:rPr>
          <w:lang w:val="fi-FI"/>
        </w:rPr>
        <w:t xml:space="preserve"> Workshop-tap</w:t>
      </w:r>
      <w:r w:rsidR="00D07842">
        <w:rPr>
          <w:lang w:val="fi-FI"/>
        </w:rPr>
        <w:t>aami</w:t>
      </w:r>
      <w:r w:rsidR="00E4149F">
        <w:rPr>
          <w:lang w:val="fi-FI"/>
        </w:rPr>
        <w:t xml:space="preserve">nen sovitaan viikolla 2. </w:t>
      </w:r>
    </w:p>
    <w:p w:rsidR="00A32B4D" w:rsidRDefault="00A32B4D" w14:paraId="0A37501D" w14:textId="77777777">
      <w:pPr>
        <w:pStyle w:val="BodyTextIndent3"/>
        <w:ind w:left="0"/>
        <w:rPr>
          <w:b/>
          <w:bCs/>
          <w:lang w:val="fi-FI"/>
        </w:rPr>
      </w:pPr>
    </w:p>
    <w:p w:rsidR="00A32B4D" w:rsidRDefault="00A32B4D" w14:paraId="4EC28D0F" w14:textId="37AB59DF">
      <w:pPr>
        <w:pStyle w:val="BodyTextIndent3"/>
        <w:ind w:left="0"/>
        <w:rPr>
          <w:lang w:val="fi-FI"/>
        </w:rPr>
      </w:pPr>
      <w:r>
        <w:rPr>
          <w:b/>
          <w:bCs/>
          <w:lang w:val="fi-FI"/>
        </w:rPr>
        <w:t>Muistion vakuudeksi</w:t>
      </w:r>
      <w:r>
        <w:rPr>
          <w:lang w:val="fi-FI"/>
        </w:rPr>
        <w:tab/>
      </w:r>
      <w:r w:rsidR="00D07842">
        <w:rPr>
          <w:lang w:val="fi-FI"/>
        </w:rPr>
        <w:t>Noora Jokinen</w:t>
      </w:r>
    </w:p>
    <w:p w:rsidR="00A32B4D" w:rsidRDefault="00A32B4D" w14:paraId="5DAB6C7B" w14:textId="77777777">
      <w:pPr>
        <w:ind w:left="1298" w:firstLine="1298"/>
      </w:pPr>
    </w:p>
    <w:p w:rsidR="00A32B4D" w:rsidRDefault="00A32B4D" w14:paraId="02EB378F" w14:textId="77777777"/>
    <w:p w:rsidR="00A32B4D" w:rsidRDefault="00A32B4D" w14:paraId="6A05A809" w14:textId="77777777"/>
    <w:sectPr w:rsidR="00A32B4D">
      <w:headerReference w:type="default" r:id="rId6"/>
      <w:headerReference w:type="first" r:id="rId7"/>
      <w:footerReference w:type="first" r:id="rId8"/>
      <w:pgSz w:w="11907" w:h="16840" w:orient="portrait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1AA" w:rsidRDefault="00C111AA" w14:paraId="038657FB" w14:textId="77777777">
      <w:r>
        <w:separator/>
      </w:r>
    </w:p>
  </w:endnote>
  <w:endnote w:type="continuationSeparator" w:id="0">
    <w:p w:rsidR="00C111AA" w:rsidRDefault="00C111AA" w14:paraId="4FB207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32B4D" w14:paraId="66B3075D" w14:textId="77777777">
      <w:trPr>
        <w:cantSplit/>
      </w:trPr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58940E66" w14:textId="77777777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:rsidR="00A32B4D" w:rsidRDefault="00A32B4D" w14:paraId="432C934E" w14:textId="77777777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IT-instituutti, Turbiini, 3. krs</w:t>
          </w:r>
        </w:p>
      </w:tc>
      <w:tc>
        <w:tcPr>
          <w:tcW w:w="3143" w:type="dxa"/>
          <w:tcBorders>
            <w:top w:val="single" w:color="auto" w:sz="4" w:space="0"/>
          </w:tcBorders>
        </w:tcPr>
        <w:p w:rsidR="00A32B4D" w:rsidRDefault="00A32B4D" w14:paraId="1C577F79" w14:textId="77777777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32B4D" w:rsidRDefault="00A32B4D" w14:paraId="205E0E3F" w14:textId="77777777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</w:r>
          <w:r>
            <w:rPr>
              <w:sz w:val="16"/>
            </w:rPr>
            <w:t>Piippukatu 3</w:t>
          </w:r>
          <w:r>
            <w:rPr>
              <w:sz w:val="16"/>
            </w:rPr>
            <w:br/>
          </w:r>
          <w:r>
            <w:rPr>
              <w:sz w:val="16"/>
            </w:rPr>
            <w:t>40100 JYVÄSKYLÄ</w:t>
          </w:r>
        </w:p>
      </w:tc>
      <w:tc>
        <w:tcPr>
          <w:tcW w:w="3144" w:type="dxa"/>
          <w:tcBorders>
            <w:top w:val="single" w:color="auto" w:sz="4" w:space="0"/>
          </w:tcBorders>
        </w:tcPr>
        <w:p w:rsidR="00A32B4D" w:rsidRDefault="00A32B4D" w14:paraId="7D2DA639" w14:textId="77777777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A32B4D" w:rsidRDefault="00A32B4D" w14:paraId="6622104E" w14:textId="77777777">
          <w:pPr>
            <w:pStyle w:val="Footer"/>
            <w:tabs>
              <w:tab w:val="left" w:pos="780"/>
            </w:tabs>
            <w:rPr>
              <w:sz w:val="16"/>
            </w:rPr>
          </w:pPr>
          <w:r>
            <w:rPr>
              <w:rFonts w:cs="Arial"/>
              <w:i w:val="0"/>
              <w:iCs/>
              <w:sz w:val="16"/>
            </w:rPr>
            <w:t>Fax: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rFonts w:cs="Arial"/>
              <w:sz w:val="16"/>
            </w:rPr>
            <w:t>(014) 444 7000</w:t>
          </w:r>
          <w:r>
            <w:rPr>
              <w:rFonts w:cs="Arial"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.sukun@jypoly.fi</w:t>
          </w:r>
          <w:r>
            <w:rPr>
              <w:rFonts w:cs="Arial"/>
              <w:i w:val="0"/>
              <w:iCs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Internet:</w:t>
          </w:r>
          <w:r>
            <w:rPr>
              <w:rFonts w:cs="Arial"/>
              <w:i w:val="0"/>
              <w:iCs/>
              <w:sz w:val="16"/>
            </w:rPr>
            <w:tab/>
          </w:r>
          <w:hyperlink w:history="1" r:id="rId1">
            <w:r>
              <w:rPr>
                <w:rStyle w:val="Hyperlink"/>
                <w:sz w:val="16"/>
              </w:rPr>
              <w:t>www.it-projekti.jypoly.fi</w:t>
            </w:r>
          </w:hyperlink>
        </w:p>
      </w:tc>
    </w:tr>
  </w:tbl>
  <w:p w:rsidR="00A32B4D" w:rsidRDefault="00A32B4D" w14:paraId="3656B9AB" w14:textId="77777777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1AA" w:rsidRDefault="00C111AA" w14:paraId="6626BEAB" w14:textId="77777777">
      <w:r>
        <w:separator/>
      </w:r>
    </w:p>
  </w:footnote>
  <w:footnote w:type="continuationSeparator" w:id="0">
    <w:p w:rsidR="00C111AA" w:rsidRDefault="00C111AA" w14:paraId="3F850A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32B4D" w:rsidRDefault="00530CAE" w14:paraId="4CC1C87D" w14:textId="791C69C5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2141B99C" wp14:editId="0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B4D">
      <w:tab/>
    </w:r>
    <w:r w:rsidR="00A32B4D">
      <w:tab/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PAGE </w:instrText>
    </w:r>
    <w:r w:rsidR="00A32B4D">
      <w:rPr>
        <w:rStyle w:val="PageNumber"/>
      </w:rPr>
      <w:fldChar w:fldCharType="separate"/>
    </w:r>
    <w:r w:rsidR="00312F92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 xml:space="preserve"> (</w:t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NUMPAGES </w:instrText>
    </w:r>
    <w:r w:rsidR="00A32B4D">
      <w:rPr>
        <w:rStyle w:val="PageNumber"/>
      </w:rPr>
      <w:fldChar w:fldCharType="separate"/>
    </w:r>
    <w:r w:rsidR="00312F92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>)</w:t>
    </w:r>
  </w:p>
  <w:p w:rsidR="00A32B4D" w:rsidRDefault="00A32B4D" w14:paraId="0E27B00A" w14:textId="77777777">
    <w:pPr>
      <w:pStyle w:val="Header"/>
    </w:pPr>
    <w:r>
      <w:tab/>
    </w:r>
  </w:p>
  <w:p w:rsidR="00A32B4D" w:rsidRDefault="00A32B4D" w14:paraId="6A9E3096" w14:textId="77777777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A32B4D" w14:paraId="7E45017B" w14:textId="77777777">
      <w:tc>
        <w:tcPr>
          <w:tcW w:w="4651" w:type="dxa"/>
        </w:tcPr>
        <w:p w:rsidR="00A32B4D" w:rsidRDefault="00530CAE" w14:paraId="5A39BBE3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52DCC09C" wp14:editId="07777777">
                <wp:extent cx="268605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32B4D" w:rsidRDefault="00A32B4D" w14:paraId="31DFA8E6" w14:textId="77777777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</w:p>
      </w:tc>
      <w:tc>
        <w:tcPr>
          <w:tcW w:w="3499" w:type="dxa"/>
        </w:tcPr>
        <w:p w:rsidR="00A32B4D" w:rsidRDefault="00A32B4D" w14:paraId="41C8F396" w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A32B4D" w14:paraId="44DE7513" w14:textId="77777777">
          <w:pPr>
            <w:pStyle w:val="Header"/>
            <w:tabs>
              <w:tab w:val="clear" w:pos="5184"/>
              <w:tab w:val="clear" w:pos="9356"/>
            </w:tabs>
          </w:pPr>
          <w:r>
            <w:t>MUISTIO</w:t>
          </w:r>
        </w:p>
        <w:p w:rsidR="00A32B4D" w:rsidRDefault="00A32B4D" w14:paraId="72A3D3EC" w14:textId="77777777">
          <w:pPr>
            <w:pStyle w:val="Header"/>
            <w:tabs>
              <w:tab w:val="clear" w:pos="5184"/>
              <w:tab w:val="clear" w:pos="9356"/>
            </w:tabs>
          </w:pPr>
        </w:p>
        <w:p w:rsidR="00A32B4D" w:rsidRDefault="00F86038" w14:paraId="30DF7DA5" w14:textId="0DE28A5E">
          <w:pPr>
            <w:pStyle w:val="Header"/>
            <w:tabs>
              <w:tab w:val="clear" w:pos="5184"/>
              <w:tab w:val="clear" w:pos="9356"/>
            </w:tabs>
          </w:pPr>
          <w:r>
            <w:t>13.12.2018</w:t>
          </w:r>
        </w:p>
      </w:tc>
      <w:tc>
        <w:tcPr>
          <w:tcW w:w="1418" w:type="dxa"/>
        </w:tcPr>
        <w:p w:rsidR="00A32B4D" w:rsidRDefault="00A32B4D" w14:paraId="6808E043" w14:textId="6DEDCB0B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12F9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12F9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A32B4D" w:rsidRDefault="00A32B4D" w14:paraId="0D0B940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5C"/>
    <w:rsid w:val="00066E3F"/>
    <w:rsid w:val="00312F92"/>
    <w:rsid w:val="003A29D7"/>
    <w:rsid w:val="004157FA"/>
    <w:rsid w:val="00530CAE"/>
    <w:rsid w:val="00551AED"/>
    <w:rsid w:val="005B2DFE"/>
    <w:rsid w:val="006E013C"/>
    <w:rsid w:val="0080020F"/>
    <w:rsid w:val="008C76B1"/>
    <w:rsid w:val="00A32B4D"/>
    <w:rsid w:val="00C111AA"/>
    <w:rsid w:val="00CC303A"/>
    <w:rsid w:val="00D07842"/>
    <w:rsid w:val="00D638CD"/>
    <w:rsid w:val="00E4149F"/>
    <w:rsid w:val="00F86038"/>
    <w:rsid w:val="00FA5C5C"/>
    <w:rsid w:val="720447CF"/>
    <w:rsid w:val="7CB0B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90E1"/>
  <w15:chartTrackingRefBased/>
  <w15:docId w15:val="{D6856B33-2C93-4A96-A7AF-E6FE3CAA6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after="120"/>
      <w:ind w:left="2549"/>
      <w:jc w:val="both"/>
    </w:pPr>
    <w:rPr>
      <w:szCs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5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FA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projekti.jypol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2003-2004\Ohjeistusmateriaali\Projektiviestinta\palaverikut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palaverikutsu.dot</ap:Template>
  <ap:Application>Microsoft Office Word</ap:Application>
  <ap:DocSecurity>0</ap:DocSecurity>
  <ap:ScaleCrop>false</ap:ScaleCrop>
  <ap:Company>JAMK/IT-instituutti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OHJAAJAPALAVERI</dc:title>
  <dc:subject/>
  <dc:creator>jamkad</dc:creator>
  <keywords/>
  <dc:description/>
  <lastModifiedBy>Jokinen Noora</lastModifiedBy>
  <revision>4</revision>
  <lastPrinted>1899-12-31T22:00:00.0000000Z</lastPrinted>
  <dcterms:created xsi:type="dcterms:W3CDTF">2018-12-13T10:32:00.0000000Z</dcterms:created>
  <dcterms:modified xsi:type="dcterms:W3CDTF">2018-12-13T10:34:16.9756495Z</dcterms:modified>
</coreProperties>
</file>