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75C76" w14:textId="77777777" w:rsidR="00A32B4D" w:rsidRDefault="00A32B4D">
      <w:pPr>
        <w:pStyle w:val="Heading2"/>
        <w:keepLines w:val="0"/>
        <w:spacing w:before="0" w:line="240" w:lineRule="atLeast"/>
      </w:pPr>
      <w:r>
        <w:t>OHJAAJAPALAVERI</w:t>
      </w:r>
    </w:p>
    <w:p w14:paraId="6EFAAEC9" w14:textId="2BE9E99C" w:rsidR="00A32B4D" w:rsidRDefault="00A32B4D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r w:rsidR="004157FA">
        <w:rPr>
          <w:lang w:val="fi-FI"/>
        </w:rPr>
        <w:t>k</w:t>
      </w:r>
      <w:r w:rsidR="00FA5C5C">
        <w:rPr>
          <w:lang w:val="fi-FI"/>
        </w:rPr>
        <w:t>eskiviikko</w:t>
      </w:r>
      <w:r w:rsidR="004157FA">
        <w:rPr>
          <w:lang w:val="fi-FI"/>
        </w:rPr>
        <w:t>,</w:t>
      </w:r>
      <w:r w:rsidR="00FA5C5C">
        <w:rPr>
          <w:lang w:val="fi-FI"/>
        </w:rPr>
        <w:t xml:space="preserve"> </w:t>
      </w:r>
      <w:r w:rsidR="00D07842">
        <w:rPr>
          <w:lang w:val="fi-FI"/>
        </w:rPr>
        <w:t>28.11</w:t>
      </w:r>
      <w:r w:rsidR="00066E3F">
        <w:rPr>
          <w:lang w:val="fi-FI"/>
        </w:rPr>
        <w:t>.2018 klo 13:00 – 14:00</w:t>
      </w:r>
    </w:p>
    <w:p w14:paraId="4BAAA408" w14:textId="77777777" w:rsidR="00A32B4D" w:rsidRDefault="00A32B4D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 w:rsidR="00FA5C5C">
        <w:rPr>
          <w:lang w:val="fi-FI"/>
        </w:rPr>
        <w:t>Dynamo, Piippukatu 2</w:t>
      </w:r>
      <w:r>
        <w:rPr>
          <w:lang w:val="fi-FI"/>
        </w:rPr>
        <w:t xml:space="preserve">, </w:t>
      </w:r>
      <w:r w:rsidR="00066E3F">
        <w:rPr>
          <w:lang w:val="fi-FI"/>
        </w:rPr>
        <w:t>D332b</w:t>
      </w:r>
      <w:r>
        <w:rPr>
          <w:lang w:val="fi-FI"/>
        </w:rPr>
        <w:tab/>
      </w:r>
    </w:p>
    <w:p w14:paraId="04EDF449" w14:textId="77777777" w:rsidR="00FA5C5C" w:rsidRDefault="00066E3F" w:rsidP="00066E3F">
      <w:pPr>
        <w:tabs>
          <w:tab w:val="left" w:pos="2552"/>
        </w:tabs>
        <w:ind w:left="2550" w:hanging="2550"/>
      </w:pPr>
      <w:r>
        <w:t>Osallistujat</w:t>
      </w:r>
      <w:r w:rsidR="00FA5C5C">
        <w:tab/>
        <w:t>Ohjaaja</w:t>
      </w:r>
      <w:r w:rsidR="00FA5C5C">
        <w:tab/>
      </w:r>
      <w:r w:rsidR="00FA5C5C">
        <w:tab/>
        <w:t>Paavo Nelimarkka</w:t>
      </w:r>
    </w:p>
    <w:p w14:paraId="37AD2A86" w14:textId="77777777" w:rsidR="00FA5C5C" w:rsidRDefault="00FA5C5C">
      <w:pPr>
        <w:tabs>
          <w:tab w:val="left" w:pos="2552"/>
        </w:tabs>
        <w:ind w:left="2550" w:hanging="2550"/>
      </w:pPr>
      <w:r>
        <w:tab/>
      </w:r>
      <w:proofErr w:type="spellStart"/>
      <w:r>
        <w:t>Trimedia</w:t>
      </w:r>
      <w:proofErr w:type="spellEnd"/>
      <w:r>
        <w:tab/>
      </w:r>
      <w:r>
        <w:tab/>
        <w:t xml:space="preserve">Arto </w:t>
      </w:r>
      <w:proofErr w:type="spellStart"/>
      <w:r>
        <w:t>Saksola</w:t>
      </w:r>
      <w:proofErr w:type="spellEnd"/>
    </w:p>
    <w:p w14:paraId="2D1C047B" w14:textId="77777777" w:rsidR="00A32B4D" w:rsidRDefault="00A32B4D">
      <w:pPr>
        <w:tabs>
          <w:tab w:val="left" w:pos="2552"/>
        </w:tabs>
        <w:ind w:left="2552"/>
      </w:pPr>
      <w:r>
        <w:t xml:space="preserve">Ryhmän jäsen </w:t>
      </w:r>
      <w:r>
        <w:tab/>
      </w:r>
      <w:r w:rsidR="00FA5C5C">
        <w:t>Jere Pyhäjärvi</w:t>
      </w:r>
    </w:p>
    <w:p w14:paraId="5F0EA704" w14:textId="77777777" w:rsidR="00A32B4D" w:rsidRDefault="00A32B4D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Miika Laitila</w:t>
      </w:r>
    </w:p>
    <w:p w14:paraId="593E2A7B" w14:textId="77777777" w:rsidR="00A32B4D" w:rsidRDefault="00A32B4D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Otto Savolainen</w:t>
      </w:r>
    </w:p>
    <w:p w14:paraId="6297C137" w14:textId="77777777" w:rsidR="00A32B4D" w:rsidRDefault="00FA5C5C" w:rsidP="00FA5C5C">
      <w:pPr>
        <w:tabs>
          <w:tab w:val="left" w:pos="2552"/>
        </w:tabs>
        <w:ind w:left="2552"/>
      </w:pPr>
      <w:r>
        <w:t>Ryhmän jäsen</w:t>
      </w:r>
      <w:r>
        <w:tab/>
        <w:t>Noora Jokinen</w:t>
      </w:r>
    </w:p>
    <w:p w14:paraId="45389DC5" w14:textId="77777777" w:rsidR="00FA5C5C" w:rsidRDefault="00FA5C5C" w:rsidP="00FA5C5C">
      <w:pPr>
        <w:tabs>
          <w:tab w:val="left" w:pos="2552"/>
        </w:tabs>
        <w:ind w:left="2552"/>
      </w:pPr>
      <w:r>
        <w:t>Ryhmän jäsen</w:t>
      </w:r>
      <w:r>
        <w:tab/>
        <w:t xml:space="preserve">Marja </w:t>
      </w:r>
      <w:proofErr w:type="spellStart"/>
      <w:r>
        <w:t>Jämbeck</w:t>
      </w:r>
      <w:proofErr w:type="spellEnd"/>
    </w:p>
    <w:p w14:paraId="672A6659" w14:textId="77777777" w:rsidR="00FA5C5C" w:rsidRDefault="00FA5C5C" w:rsidP="00FA5C5C">
      <w:pPr>
        <w:tabs>
          <w:tab w:val="left" w:pos="2552"/>
        </w:tabs>
        <w:ind w:left="2552"/>
      </w:pPr>
    </w:p>
    <w:p w14:paraId="64F37840" w14:textId="77777777" w:rsidR="00A32B4D" w:rsidRDefault="00A32B4D">
      <w:pPr>
        <w:pStyle w:val="Heading3"/>
      </w:pPr>
      <w:r>
        <w:t>1.  Edellisen palaverin muistio</w:t>
      </w:r>
    </w:p>
    <w:p w14:paraId="4D4AE1D2" w14:textId="263C2F70" w:rsidR="00A32B4D" w:rsidRDefault="00D07842">
      <w:pPr>
        <w:pStyle w:val="BodyTextIndent3"/>
        <w:rPr>
          <w:lang w:val="fi-FI"/>
        </w:rPr>
      </w:pPr>
      <w:r w:rsidRPr="00D07842">
        <w:rPr>
          <w:lang w:val="fi-FI"/>
        </w:rPr>
        <w:t>https://jamkstudent-my.sharepoint.com/:w:/r/personal/h9175_student_jamk_fi/_layouts/15/Doc.aspx?sourcedoc=%7BA333E390-70CC-42BA-87C7-934BD0E8E938%7D&amp;file=2018-10-31-refil_workshoppalaveri_3_muistio.docx&amp;action=default&amp;mobileredirect=true</w:t>
      </w:r>
      <w:r w:rsidR="00A32B4D">
        <w:rPr>
          <w:lang w:val="fi-FI"/>
        </w:rPr>
        <w:tab/>
      </w:r>
    </w:p>
    <w:p w14:paraId="56B36D0C" w14:textId="77777777" w:rsidR="00A32B4D" w:rsidRDefault="00A32B4D">
      <w:pPr>
        <w:pStyle w:val="Heading3"/>
      </w:pPr>
      <w:r>
        <w:t>2. Projektin kokonaistilanne</w:t>
      </w:r>
    </w:p>
    <w:p w14:paraId="778A4749" w14:textId="664A180D" w:rsidR="00A32B4D" w:rsidRDefault="00066E3F">
      <w:pPr>
        <w:pStyle w:val="BodyTextIndent3"/>
        <w:rPr>
          <w:lang w:val="fi-FI"/>
        </w:rPr>
      </w:pPr>
      <w:r>
        <w:rPr>
          <w:lang w:val="fi-FI"/>
        </w:rPr>
        <w:t xml:space="preserve">Projektin </w:t>
      </w:r>
      <w:r w:rsidR="00D07842">
        <w:rPr>
          <w:lang w:val="fi-FI"/>
        </w:rPr>
        <w:t>kolmas sprintti on päättynyt</w:t>
      </w:r>
      <w:r>
        <w:rPr>
          <w:lang w:val="fi-FI"/>
        </w:rPr>
        <w:t>. Projektis</w:t>
      </w:r>
      <w:r w:rsidR="00551AED">
        <w:rPr>
          <w:lang w:val="fi-FI"/>
        </w:rPr>
        <w:t xml:space="preserve">sa on alkamassa </w:t>
      </w:r>
      <w:r w:rsidR="00D07842">
        <w:rPr>
          <w:lang w:val="fi-FI"/>
        </w:rPr>
        <w:t xml:space="preserve">neljäs </w:t>
      </w:r>
      <w:r w:rsidR="00551AED">
        <w:rPr>
          <w:lang w:val="fi-FI"/>
        </w:rPr>
        <w:t xml:space="preserve">sprintti, joka kestää </w:t>
      </w:r>
      <w:r w:rsidR="00D07842">
        <w:rPr>
          <w:lang w:val="fi-FI"/>
        </w:rPr>
        <w:t xml:space="preserve">kaksi </w:t>
      </w:r>
      <w:r w:rsidR="00551AED">
        <w:rPr>
          <w:lang w:val="fi-FI"/>
        </w:rPr>
        <w:t>viikkoa.</w:t>
      </w:r>
    </w:p>
    <w:p w14:paraId="17F0C5DC" w14:textId="5511D8E4" w:rsidR="003A29D7" w:rsidRDefault="00A32B4D" w:rsidP="003A29D7">
      <w:pPr>
        <w:pStyle w:val="Heading3"/>
      </w:pPr>
      <w:r>
        <w:t>3. Edellisen viikon tehtävät ja käytetyt resurssit henkilöittäin sekä saavutetut tulokset ja opit</w:t>
      </w:r>
    </w:p>
    <w:p w14:paraId="28BA7374" w14:textId="2221EC91" w:rsidR="003A29D7" w:rsidRPr="003A29D7" w:rsidRDefault="003A29D7" w:rsidP="003A29D7">
      <w:pPr>
        <w:ind w:left="2552"/>
      </w:pPr>
      <w:r>
        <w:t xml:space="preserve">Tärkeimpiä tehtäviä sprintissä 3 oli käyttöliittymämallien työstäminen sekä vaatimusmäärittelyn tekeminen. Vaatimusmäärittely saatiin kokonaan valmiiksi. Käyttöliittymämallit saatiin hyvälle mallille, mutta niiden hiominen jää sprintille 4, mikä oli ihan suunniteltua. </w:t>
      </w:r>
      <w:r w:rsidR="00CC303A">
        <w:t xml:space="preserve">Keskeisimmät opit olivat </w:t>
      </w:r>
      <w:proofErr w:type="spellStart"/>
      <w:r w:rsidR="00CC303A">
        <w:t>Figma</w:t>
      </w:r>
      <w:proofErr w:type="spellEnd"/>
      <w:r w:rsidR="00CC303A">
        <w:t xml:space="preserve"> -käyttöliittymäsuunnittelutyökalun tehokas käyttö. </w:t>
      </w:r>
    </w:p>
    <w:p w14:paraId="20691B47" w14:textId="75D09438" w:rsidR="00A32B4D" w:rsidRDefault="00A32B4D">
      <w:pPr>
        <w:pStyle w:val="Heading3"/>
      </w:pPr>
      <w:r>
        <w:t>4. Ongelmat ja riskit</w:t>
      </w:r>
    </w:p>
    <w:p w14:paraId="5DD31C1B" w14:textId="0D36C5B1" w:rsidR="004157FA" w:rsidRPr="004157FA" w:rsidRDefault="004157FA" w:rsidP="004157FA">
      <w:pPr>
        <w:ind w:left="2552"/>
      </w:pPr>
      <w:r>
        <w:t xml:space="preserve">Ryhmän suurin ongelma on ollut alusta asti liian vähäinen kommunikointi, mutta siihen on tullut selvää parannusta sprintin 3 aikana. </w:t>
      </w:r>
    </w:p>
    <w:p w14:paraId="4CB7E2EC" w14:textId="7A04565F" w:rsidR="00A32B4D" w:rsidRDefault="00A32B4D">
      <w:pPr>
        <w:pStyle w:val="Heading3"/>
      </w:pPr>
      <w:r>
        <w:t>5. Seuraavan viikon tavoite ja tehtävät henkilöittäin</w:t>
      </w:r>
    </w:p>
    <w:p w14:paraId="13727240" w14:textId="3E543DBA" w:rsidR="004157FA" w:rsidRPr="004157FA" w:rsidRDefault="004157FA" w:rsidP="004157FA">
      <w:pPr>
        <w:ind w:left="2552"/>
      </w:pPr>
      <w:r>
        <w:t>Seuraavaan workshoppiin mennessä käyttöliittymämallit tulisi olla valmiit. Myös sovelluksen esittely-</w:t>
      </w:r>
      <w:proofErr w:type="spellStart"/>
      <w:r>
        <w:t>powerpoint</w:t>
      </w:r>
      <w:proofErr w:type="spellEnd"/>
      <w:r>
        <w:t xml:space="preserve"> pitää saada sprintin 4 loppuun mennessä valmiiksi. </w:t>
      </w:r>
    </w:p>
    <w:p w14:paraId="1C0625D1" w14:textId="77777777" w:rsidR="00A32B4D" w:rsidRDefault="00A32B4D">
      <w:pPr>
        <w:pStyle w:val="Heading3"/>
      </w:pPr>
      <w:r>
        <w:lastRenderedPageBreak/>
        <w:t>6. Muut asiat</w:t>
      </w:r>
    </w:p>
    <w:p w14:paraId="72E79B52" w14:textId="4EC3252A" w:rsidR="00A32B4D" w:rsidRDefault="00312F92">
      <w:pPr>
        <w:pStyle w:val="BodyTextIndent3"/>
        <w:jc w:val="left"/>
        <w:rPr>
          <w:lang w:val="fi-FI"/>
        </w:rPr>
      </w:pPr>
      <w:r>
        <w:rPr>
          <w:lang w:val="fi-FI"/>
        </w:rPr>
        <w:t>Muita asioita ei ollut.</w:t>
      </w:r>
    </w:p>
    <w:p w14:paraId="57D44903" w14:textId="77777777" w:rsidR="00A32B4D" w:rsidRDefault="00A32B4D">
      <w:pPr>
        <w:pStyle w:val="Heading3"/>
      </w:pPr>
      <w:r>
        <w:t>7. Seuraava palaveri</w:t>
      </w:r>
    </w:p>
    <w:p w14:paraId="450C2EBB" w14:textId="56A6BC47" w:rsidR="00A32B4D" w:rsidRDefault="005B2DFE">
      <w:pPr>
        <w:pStyle w:val="BodyTextIndent3"/>
        <w:rPr>
          <w:lang w:val="fi-FI"/>
        </w:rPr>
      </w:pPr>
      <w:r>
        <w:rPr>
          <w:lang w:val="fi-FI"/>
        </w:rPr>
        <w:t>Seuraava</w:t>
      </w:r>
      <w:r w:rsidR="008C76B1">
        <w:rPr>
          <w:lang w:val="fi-FI"/>
        </w:rPr>
        <w:t xml:space="preserve"> Workshop-tap</w:t>
      </w:r>
      <w:r w:rsidR="00D07842">
        <w:rPr>
          <w:lang w:val="fi-FI"/>
        </w:rPr>
        <w:t xml:space="preserve">aaminen pidetään </w:t>
      </w:r>
      <w:r w:rsidR="004157FA">
        <w:rPr>
          <w:lang w:val="fi-FI"/>
        </w:rPr>
        <w:t xml:space="preserve">13.12.2018 klo 11. </w:t>
      </w:r>
    </w:p>
    <w:p w14:paraId="0A37501D" w14:textId="77777777" w:rsidR="00A32B4D" w:rsidRDefault="00A32B4D">
      <w:pPr>
        <w:pStyle w:val="BodyTextIndent3"/>
        <w:ind w:left="0"/>
        <w:rPr>
          <w:b/>
          <w:bCs/>
          <w:lang w:val="fi-FI"/>
        </w:rPr>
      </w:pPr>
    </w:p>
    <w:p w14:paraId="4EC28D0F" w14:textId="37AB59DF" w:rsidR="00A32B4D" w:rsidRDefault="00A32B4D">
      <w:pPr>
        <w:pStyle w:val="BodyTextIndent3"/>
        <w:ind w:left="0"/>
        <w:rPr>
          <w:lang w:val="fi-FI"/>
        </w:rPr>
      </w:pPr>
      <w:r>
        <w:rPr>
          <w:b/>
          <w:bCs/>
          <w:lang w:val="fi-FI"/>
        </w:rPr>
        <w:t>Muistion vakuudeksi</w:t>
      </w:r>
      <w:r>
        <w:rPr>
          <w:lang w:val="fi-FI"/>
        </w:rPr>
        <w:tab/>
      </w:r>
      <w:r w:rsidR="00D07842">
        <w:rPr>
          <w:lang w:val="fi-FI"/>
        </w:rPr>
        <w:t>Noora Jokinen</w:t>
      </w:r>
      <w:bookmarkStart w:id="0" w:name="_GoBack"/>
      <w:bookmarkEnd w:id="0"/>
    </w:p>
    <w:p w14:paraId="5DAB6C7B" w14:textId="77777777" w:rsidR="00A32B4D" w:rsidRDefault="00A32B4D">
      <w:pPr>
        <w:ind w:left="1298" w:firstLine="1298"/>
      </w:pPr>
    </w:p>
    <w:p w14:paraId="02EB378F" w14:textId="77777777" w:rsidR="00A32B4D" w:rsidRDefault="00A32B4D"/>
    <w:p w14:paraId="6A05A809" w14:textId="77777777" w:rsidR="00A32B4D" w:rsidRDefault="00A32B4D"/>
    <w:sectPr w:rsidR="00A32B4D">
      <w:headerReference w:type="default" r:id="rId6"/>
      <w:headerReference w:type="first" r:id="rId7"/>
      <w:footerReference w:type="first" r:id="rId8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0CB22" w14:textId="77777777" w:rsidR="00D638CD" w:rsidRDefault="00D638CD">
      <w:r>
        <w:separator/>
      </w:r>
    </w:p>
  </w:endnote>
  <w:endnote w:type="continuationSeparator" w:id="0">
    <w:p w14:paraId="2D36E347" w14:textId="77777777" w:rsidR="00D638CD" w:rsidRDefault="00D6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32B4D" w14:paraId="66B3075D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58940E66" w14:textId="77777777" w:rsidR="00A32B4D" w:rsidRDefault="00A32B4D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14:paraId="432C934E" w14:textId="77777777" w:rsidR="00A32B4D" w:rsidRDefault="00A32B4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IT-instituutti, Turbiini, 3. krs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14:paraId="1C577F79" w14:textId="77777777" w:rsidR="00A32B4D" w:rsidRDefault="00A32B4D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14:paraId="205E0E3F" w14:textId="77777777" w:rsidR="00A32B4D" w:rsidRDefault="00A32B4D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  <w:t>Piippukatu 3</w:t>
          </w:r>
          <w:r>
            <w:rPr>
              <w:sz w:val="16"/>
            </w:rPr>
            <w:br/>
            <w:t>40100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14:paraId="7D2DA639" w14:textId="77777777" w:rsidR="00A32B4D" w:rsidRDefault="00A32B4D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14:paraId="6622104E" w14:textId="77777777" w:rsidR="00A32B4D" w:rsidRDefault="00A32B4D">
          <w:pPr>
            <w:pStyle w:val="Footer"/>
            <w:tabs>
              <w:tab w:val="left" w:pos="780"/>
            </w:tabs>
            <w:rPr>
              <w:sz w:val="16"/>
            </w:rPr>
          </w:pPr>
          <w:r>
            <w:rPr>
              <w:rFonts w:cs="Arial"/>
              <w:i w:val="0"/>
              <w:iCs/>
              <w:sz w:val="16"/>
            </w:rPr>
            <w:t>Fax: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rFonts w:cs="Arial"/>
              <w:sz w:val="16"/>
            </w:rPr>
            <w:t>(014) 444 7000</w:t>
          </w:r>
          <w:r>
            <w:rPr>
              <w:rFonts w:cs="Arial"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.sukun@jypoly.fi</w:t>
          </w:r>
          <w:r>
            <w:rPr>
              <w:rFonts w:cs="Arial"/>
              <w:i w:val="0"/>
              <w:iCs/>
              <w:sz w:val="16"/>
            </w:rPr>
            <w:br/>
            <w:t>Internet:</w:t>
          </w:r>
          <w:r>
            <w:rPr>
              <w:rFonts w:cs="Arial"/>
              <w:i w:val="0"/>
              <w:iCs/>
              <w:sz w:val="16"/>
            </w:rPr>
            <w:tab/>
          </w:r>
          <w:hyperlink r:id="rId1" w:history="1">
            <w:r>
              <w:rPr>
                <w:rStyle w:val="Hyperlink"/>
                <w:sz w:val="16"/>
              </w:rPr>
              <w:t>www.it-projekti.jypoly.fi</w:t>
            </w:r>
          </w:hyperlink>
        </w:p>
      </w:tc>
    </w:tr>
  </w:tbl>
  <w:p w14:paraId="3656B9AB" w14:textId="77777777" w:rsidR="00A32B4D" w:rsidRDefault="00A32B4D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D5DFF" w14:textId="77777777" w:rsidR="00D638CD" w:rsidRDefault="00D638CD">
      <w:r>
        <w:separator/>
      </w:r>
    </w:p>
  </w:footnote>
  <w:footnote w:type="continuationSeparator" w:id="0">
    <w:p w14:paraId="72EF461F" w14:textId="77777777" w:rsidR="00D638CD" w:rsidRDefault="00D6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C87D" w14:textId="791C69C5" w:rsidR="00A32B4D" w:rsidRDefault="00530CAE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2141B99C" wp14:editId="0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B4D">
      <w:tab/>
    </w:r>
    <w:r w:rsidR="00A32B4D">
      <w:tab/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PAGE </w:instrText>
    </w:r>
    <w:r w:rsidR="00A32B4D">
      <w:rPr>
        <w:rStyle w:val="PageNumber"/>
      </w:rPr>
      <w:fldChar w:fldCharType="separate"/>
    </w:r>
    <w:r w:rsidR="00312F92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 xml:space="preserve"> (</w:t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NUMPAGES </w:instrText>
    </w:r>
    <w:r w:rsidR="00A32B4D">
      <w:rPr>
        <w:rStyle w:val="PageNumber"/>
      </w:rPr>
      <w:fldChar w:fldCharType="separate"/>
    </w:r>
    <w:r w:rsidR="00312F92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>)</w:t>
    </w:r>
  </w:p>
  <w:p w14:paraId="0E27B00A" w14:textId="77777777" w:rsidR="00A32B4D" w:rsidRDefault="00A32B4D">
    <w:pPr>
      <w:pStyle w:val="Header"/>
    </w:pPr>
    <w:r>
      <w:tab/>
    </w:r>
  </w:p>
  <w:p w14:paraId="6A9E3096" w14:textId="77777777" w:rsidR="00A32B4D" w:rsidRDefault="00A32B4D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A32B4D" w14:paraId="7E45017B" w14:textId="77777777">
      <w:tc>
        <w:tcPr>
          <w:tcW w:w="4651" w:type="dxa"/>
        </w:tcPr>
        <w:p w14:paraId="5A39BBE3" w14:textId="77777777" w:rsidR="00A32B4D" w:rsidRDefault="00530CAE">
          <w:pPr>
            <w:pStyle w:val="Header"/>
          </w:pPr>
          <w:r>
            <w:rPr>
              <w:noProof/>
            </w:rPr>
            <w:drawing>
              <wp:inline distT="0" distB="0" distL="0" distR="0" wp14:anchorId="52DCC09C" wp14:editId="07777777">
                <wp:extent cx="268605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DFA8E6" w14:textId="77777777" w:rsidR="00A32B4D" w:rsidRDefault="00A32B4D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</w:p>
      </w:tc>
      <w:tc>
        <w:tcPr>
          <w:tcW w:w="3499" w:type="dxa"/>
        </w:tcPr>
        <w:p w14:paraId="41C8F396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</w:p>
        <w:p w14:paraId="44DE7513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  <w:r>
            <w:t>MUISTIO</w:t>
          </w:r>
        </w:p>
        <w:p w14:paraId="72A3D3EC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</w:p>
        <w:p w14:paraId="30DF7DA5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  <w:proofErr w:type="spellStart"/>
          <w:r>
            <w:t>kirjoituspvm</w:t>
          </w:r>
          <w:proofErr w:type="spellEnd"/>
        </w:p>
      </w:tc>
      <w:tc>
        <w:tcPr>
          <w:tcW w:w="1418" w:type="dxa"/>
        </w:tcPr>
        <w:p w14:paraId="6808E043" w14:textId="6DEDCB0B" w:rsidR="00A32B4D" w:rsidRDefault="00A32B4D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12F9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12F9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0D0B940D" w14:textId="77777777" w:rsidR="00A32B4D" w:rsidRDefault="00A32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1304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C"/>
    <w:rsid w:val="00066E3F"/>
    <w:rsid w:val="00312F92"/>
    <w:rsid w:val="003A29D7"/>
    <w:rsid w:val="004157FA"/>
    <w:rsid w:val="00530CAE"/>
    <w:rsid w:val="00551AED"/>
    <w:rsid w:val="005B2DFE"/>
    <w:rsid w:val="006E013C"/>
    <w:rsid w:val="0080020F"/>
    <w:rsid w:val="008C76B1"/>
    <w:rsid w:val="00A32B4D"/>
    <w:rsid w:val="00CC303A"/>
    <w:rsid w:val="00D07842"/>
    <w:rsid w:val="00D638CD"/>
    <w:rsid w:val="00FA5C5C"/>
    <w:rsid w:val="720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BD890E1"/>
  <w15:chartTrackingRefBased/>
  <w15:docId w15:val="{D6856B33-2C93-4A96-A7AF-E6FE3CAA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after="120"/>
      <w:ind w:left="2549"/>
      <w:jc w:val="both"/>
    </w:pPr>
    <w:rPr>
      <w:szCs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projekti.jypol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2003-2004\Ohjeistusmateriaali\Projektiviestinta\palaverikut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palaverikutsu.dot</Template>
  <TotalTime>33</TotalTime>
  <Pages>2</Pages>
  <Words>176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OHJAAJAPALAVERI</vt:lpstr>
    </vt:vector>
  </TitlesOfParts>
  <Company>JAMK/IT-instituutti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OHJAAJAPALAVERI</dc:title>
  <dc:subject/>
  <dc:creator>jamkad</dc:creator>
  <cp:keywords/>
  <dc:description/>
  <cp:lastModifiedBy>Jokinen Noora</cp:lastModifiedBy>
  <cp:revision>5</cp:revision>
  <cp:lastPrinted>1899-12-31T22:00:00Z</cp:lastPrinted>
  <dcterms:created xsi:type="dcterms:W3CDTF">2018-11-28T07:54:00Z</dcterms:created>
  <dcterms:modified xsi:type="dcterms:W3CDTF">2018-11-28T13:19:00Z</dcterms:modified>
</cp:coreProperties>
</file>