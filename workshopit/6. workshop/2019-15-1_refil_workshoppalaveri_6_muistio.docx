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4D" w:rsidRDefault="00A32B4D" w14:paraId="17D75C76" w14:textId="77777777">
      <w:pPr>
        <w:pStyle w:val="Heading2"/>
        <w:keepLines w:val="0"/>
        <w:spacing w:before="0" w:line="240" w:lineRule="atLeast"/>
      </w:pPr>
      <w:r>
        <w:t>OHJAAJAPALAVERI</w:t>
      </w:r>
    </w:p>
    <w:p w:rsidR="00A32B4D" w:rsidP="336B4CD4" w:rsidRDefault="00A32B4D" w14:paraId="6EFAAEC9" w14:noSpellErr="1" w14:textId="6077CBC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 w:rsidR="00FA5C5C">
        <w:rPr>
          <w:lang w:val="fi-FI"/>
        </w:rPr>
        <w:t>Tiistai</w:t>
      </w:r>
      <w:r w:rsidR="00FA5C5C">
        <w:rPr>
          <w:lang w:val="fi-FI"/>
        </w:rPr>
        <w:t xml:space="preserve">15</w:t>
      </w:r>
      <w:r w:rsidR="00066E3F">
        <w:rPr>
          <w:lang w:val="fi-FI"/>
        </w:rPr>
        <w:t>.1.201</w:t>
      </w:r>
      <w:r w:rsidR="00066E3F">
        <w:rPr>
          <w:lang w:val="fi-FI"/>
        </w:rPr>
        <w:t>9</w:t>
      </w:r>
      <w:r w:rsidR="00066E3F">
        <w:rPr>
          <w:lang w:val="fi-FI"/>
        </w:rPr>
        <w:t xml:space="preserve"> klo 13:00 – 14:00</w:t>
      </w:r>
    </w:p>
    <w:p w:rsidR="00A32B4D" w:rsidRDefault="00A32B4D" w14:paraId="4BAAA408" w14:textId="77777777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 w:rsidR="00FA5C5C">
        <w:rPr>
          <w:lang w:val="fi-FI"/>
        </w:rPr>
        <w:t>Dynamo, Piippukatu 2</w:t>
      </w:r>
      <w:r>
        <w:rPr>
          <w:lang w:val="fi-FI"/>
        </w:rPr>
        <w:t xml:space="preserve">, </w:t>
      </w:r>
      <w:r w:rsidR="00066E3F">
        <w:rPr>
          <w:lang w:val="fi-FI"/>
        </w:rPr>
        <w:t>D332b</w:t>
      </w:r>
      <w:r>
        <w:rPr>
          <w:lang w:val="fi-FI"/>
        </w:rPr>
        <w:tab/>
      </w:r>
    </w:p>
    <w:p w:rsidR="00FA5C5C" w:rsidP="00066E3F" w:rsidRDefault="00066E3F" w14:paraId="04EDF449" w14:textId="77777777">
      <w:pPr>
        <w:tabs>
          <w:tab w:val="left" w:pos="2552"/>
        </w:tabs>
        <w:ind w:left="2550" w:hanging="2550"/>
      </w:pPr>
      <w:r>
        <w:t>Osallistujat</w:t>
      </w:r>
      <w:r w:rsidR="00FA5C5C">
        <w:tab/>
      </w:r>
      <w:r w:rsidR="00FA5C5C">
        <w:t>Ohjaaja</w:t>
      </w:r>
      <w:r w:rsidR="00FA5C5C">
        <w:tab/>
      </w:r>
      <w:r w:rsidR="00FA5C5C">
        <w:tab/>
      </w:r>
      <w:r w:rsidR="00FA5C5C">
        <w:t>Paavo Nelimarkka</w:t>
      </w:r>
    </w:p>
    <w:p w:rsidR="00FA5C5C" w:rsidRDefault="00FA5C5C" w14:paraId="37AD2A86" w14:textId="77777777">
      <w:pPr>
        <w:tabs>
          <w:tab w:val="left" w:pos="2552"/>
        </w:tabs>
        <w:ind w:left="2550" w:hanging="2550"/>
      </w:pPr>
      <w:r>
        <w:tab/>
      </w:r>
      <w:proofErr w:type="spellStart"/>
      <w:r>
        <w:t>Trimedia</w:t>
      </w:r>
      <w:proofErr w:type="spellEnd"/>
      <w:r>
        <w:tab/>
      </w:r>
      <w:r>
        <w:tab/>
      </w:r>
      <w:r>
        <w:t xml:space="preserve">Arto </w:t>
      </w:r>
      <w:proofErr w:type="spellStart"/>
      <w:r>
        <w:t>Saksola</w:t>
      </w:r>
      <w:proofErr w:type="spellEnd"/>
    </w:p>
    <w:p w:rsidR="00A32B4D" w:rsidRDefault="00A32B4D" w14:paraId="2D1C047B" w14:textId="77777777">
      <w:pPr>
        <w:tabs>
          <w:tab w:val="left" w:pos="2552"/>
        </w:tabs>
        <w:ind w:left="2552"/>
      </w:pPr>
      <w:r>
        <w:t xml:space="preserve">Ryhmän jäsen </w:t>
      </w:r>
      <w:r>
        <w:tab/>
      </w:r>
      <w:r w:rsidR="00FA5C5C">
        <w:t>Jere Pyhäjärvi</w:t>
      </w:r>
    </w:p>
    <w:p w:rsidR="00A32B4D" w:rsidRDefault="00A32B4D" w14:paraId="5F0EA704" w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Miika Laitila</w:t>
      </w:r>
    </w:p>
    <w:p w:rsidR="00A32B4D" w:rsidRDefault="00A32B4D" w14:paraId="593E2A7B" w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Otto Savolainen</w:t>
      </w:r>
    </w:p>
    <w:p w:rsidR="00A32B4D" w:rsidP="00FA5C5C" w:rsidRDefault="00FA5C5C" w14:paraId="6297C137" w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>Noora Jokinen</w:t>
      </w:r>
    </w:p>
    <w:p w:rsidR="00FA5C5C" w:rsidP="00FA5C5C" w:rsidRDefault="00FA5C5C" w14:paraId="45389DC5" w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 xml:space="preserve">Marja </w:t>
      </w:r>
      <w:proofErr w:type="spellStart"/>
      <w:r>
        <w:t>Jämbeck</w:t>
      </w:r>
      <w:proofErr w:type="spellEnd"/>
    </w:p>
    <w:p w:rsidR="00FA5C5C" w:rsidP="00FA5C5C" w:rsidRDefault="00FA5C5C" w14:paraId="672A6659" w14:textId="77777777">
      <w:pPr>
        <w:tabs>
          <w:tab w:val="left" w:pos="2552"/>
        </w:tabs>
        <w:ind w:left="2552"/>
      </w:pPr>
    </w:p>
    <w:p w:rsidR="00A32B4D" w:rsidRDefault="00A32B4D" w14:paraId="64F37840" w14:textId="77777777">
      <w:pPr>
        <w:pStyle w:val="Heading3"/>
      </w:pPr>
      <w:r w:rsidR="336B4CD4">
        <w:rPr/>
        <w:t>1.  Edellisen palaverin muistio</w:t>
      </w:r>
    </w:p>
    <w:p w:rsidR="336B4CD4" w:rsidP="336B4CD4" w:rsidRDefault="336B4CD4" w14:noSpellErr="1" w14:paraId="15BB5D6B" w14:textId="12D0B661">
      <w:pPr>
        <w:pStyle w:val="BodyTextIndent3"/>
      </w:pPr>
      <w:r w:rsidRPr="336B4CD4" w:rsidR="336B4CD4">
        <w:rPr>
          <w:noProof w:val="0"/>
          <w:lang w:val="fi-FI"/>
        </w:rPr>
        <w:t>https://jamkstudent-my.sharepoint.com/:w:/g/personal/h9175_student_jamk_fi/EbScETihNfpBkiqGbVkF3UABlLg7vKTYMnadADyxmnSP0Q?e=iqPGKr</w:t>
      </w:r>
    </w:p>
    <w:p w:rsidR="00A32B4D" w:rsidRDefault="00A32B4D" w14:paraId="56B36D0C" w14:textId="77777777">
      <w:pPr>
        <w:pStyle w:val="Heading3"/>
      </w:pPr>
      <w:r>
        <w:t>2. Projektin kokonaistilanne</w:t>
      </w:r>
    </w:p>
    <w:p w:rsidR="00A32B4D" w:rsidP="336B4CD4" w:rsidRDefault="00066E3F" w14:paraId="778A4749" w14:noSpellErr="1" w14:textId="52E94952">
      <w:pPr>
        <w:pStyle w:val="BodyTextIndent3"/>
        <w:rPr>
          <w:lang w:val="fi-FI"/>
        </w:rPr>
      </w:pPr>
      <w:r w:rsidRPr="336B4CD4" w:rsidR="336B4CD4">
        <w:rPr>
          <w:lang w:val="fi-FI"/>
        </w:rPr>
        <w:t xml:space="preserve">Projektin </w:t>
      </w:r>
      <w:r w:rsidRPr="336B4CD4" w:rsidR="336B4CD4">
        <w:rPr>
          <w:lang w:val="fi-FI"/>
        </w:rPr>
        <w:t>viides s</w:t>
      </w:r>
      <w:r w:rsidRPr="336B4CD4" w:rsidR="336B4CD4">
        <w:rPr>
          <w:lang w:val="fi-FI"/>
        </w:rPr>
        <w:t xml:space="preserve">printti on käyty. Projektissa on </w:t>
      </w:r>
      <w:r w:rsidRPr="336B4CD4" w:rsidR="336B4CD4">
        <w:rPr>
          <w:lang w:val="fi-FI"/>
        </w:rPr>
        <w:t>alkamassa</w:t>
      </w:r>
      <w:r w:rsidRPr="336B4CD4" w:rsidR="336B4CD4">
        <w:rPr>
          <w:lang w:val="fi-FI"/>
        </w:rPr>
        <w:t xml:space="preserve"> k</w:t>
      </w:r>
      <w:r w:rsidRPr="336B4CD4" w:rsidR="336B4CD4">
        <w:rPr>
          <w:lang w:val="fi-FI"/>
        </w:rPr>
        <w:t>uudes</w:t>
      </w:r>
      <w:r w:rsidRPr="336B4CD4" w:rsidR="336B4CD4">
        <w:rPr>
          <w:lang w:val="fi-FI"/>
        </w:rPr>
        <w:t xml:space="preserve"> sprintti, joka kestää </w:t>
      </w:r>
      <w:r w:rsidRPr="336B4CD4" w:rsidR="336B4CD4">
        <w:rPr>
          <w:lang w:val="fi-FI"/>
        </w:rPr>
        <w:t>kaksi</w:t>
      </w:r>
      <w:r w:rsidRPr="336B4CD4" w:rsidR="336B4CD4">
        <w:rPr>
          <w:lang w:val="fi-FI"/>
        </w:rPr>
        <w:t xml:space="preserve"> viikkoa.</w:t>
      </w:r>
    </w:p>
    <w:p w:rsidR="00A32B4D" w:rsidRDefault="00A32B4D" w14:paraId="108C0BC6" w14:textId="77777777">
      <w:pPr>
        <w:pStyle w:val="Heading3"/>
      </w:pPr>
      <w:r>
        <w:t>3. Edellisen viikon tehtävät ja käytetyt resurssit henkilöittäin sekä saavutetut tulokset ja opit</w:t>
      </w:r>
    </w:p>
    <w:p w:rsidR="008C76B1" w:rsidP="336B4CD4" w:rsidRDefault="008C76B1" w14:paraId="391B07A1" w14:textId="48BE907E">
      <w:pPr>
        <w:pStyle w:val="BodyTextIndent3"/>
        <w:rPr>
          <w:lang w:val="fi-FI"/>
        </w:rPr>
      </w:pPr>
      <w:r w:rsidRPr="336B4CD4" w:rsidR="336B4CD4">
        <w:rPr>
          <w:lang w:val="fi-FI"/>
        </w:rPr>
        <w:t>Kokou</w:t>
      </w:r>
      <w:r w:rsidRPr="336B4CD4" w:rsidR="336B4CD4">
        <w:rPr>
          <w:lang w:val="fi-FI"/>
        </w:rPr>
        <w:t>ksen</w:t>
      </w:r>
      <w:r w:rsidRPr="336B4CD4" w:rsidR="336B4CD4">
        <w:rPr>
          <w:lang w:val="fi-FI"/>
        </w:rPr>
        <w:t xml:space="preserve"> aluksi kävimme läpi mitä olimme saaneet aikaiseksi viime sprintillä ja kuinka paljon resursseja käytimme.</w:t>
      </w:r>
      <w:r w:rsidRPr="336B4CD4" w:rsidR="336B4CD4">
        <w:rPr>
          <w:lang w:val="fi-FI"/>
        </w:rPr>
        <w:t xml:space="preserve"> K</w:t>
      </w:r>
      <w:r w:rsidRPr="336B4CD4" w:rsidR="336B4CD4">
        <w:rPr>
          <w:lang w:val="fi-FI"/>
        </w:rPr>
        <w:t>ävimme</w:t>
      </w:r>
      <w:r w:rsidRPr="336B4CD4" w:rsidR="336B4CD4">
        <w:rPr>
          <w:lang w:val="fi-FI"/>
        </w:rPr>
        <w:t xml:space="preserve"> pääasiassa </w:t>
      </w:r>
      <w:r w:rsidRPr="336B4CD4" w:rsidR="336B4CD4">
        <w:rPr>
          <w:lang w:val="fi-FI"/>
        </w:rPr>
        <w:t xml:space="preserve">läpi </w:t>
      </w:r>
      <w:r w:rsidRPr="336B4CD4" w:rsidR="336B4CD4">
        <w:rPr>
          <w:lang w:val="fi-FI"/>
        </w:rPr>
        <w:t xml:space="preserve">tekemäämme </w:t>
      </w:r>
      <w:proofErr w:type="spellStart"/>
      <w:r w:rsidRPr="336B4CD4" w:rsidR="336B4CD4">
        <w:rPr>
          <w:lang w:val="fi-FI"/>
        </w:rPr>
        <w:t>Wordpress</w:t>
      </w:r>
      <w:proofErr w:type="spellEnd"/>
      <w:r w:rsidRPr="336B4CD4" w:rsidR="336B4CD4">
        <w:rPr>
          <w:lang w:val="fi-FI"/>
        </w:rPr>
        <w:t xml:space="preserve">-sivustoa ja sen ominaisuuksia. Ensisijaisesti sprintin aikana tutustuimme ja tutkimme </w:t>
      </w:r>
      <w:proofErr w:type="spellStart"/>
      <w:r w:rsidRPr="336B4CD4" w:rsidR="336B4CD4">
        <w:rPr>
          <w:lang w:val="fi-FI"/>
        </w:rPr>
        <w:t>W</w:t>
      </w:r>
      <w:r w:rsidRPr="336B4CD4" w:rsidR="336B4CD4">
        <w:rPr>
          <w:lang w:val="fi-FI"/>
        </w:rPr>
        <w:t>ordpressiä</w:t>
      </w:r>
      <w:proofErr w:type="spellEnd"/>
      <w:r w:rsidRPr="336B4CD4" w:rsidR="336B4CD4">
        <w:rPr>
          <w:lang w:val="fi-FI"/>
        </w:rPr>
        <w:t>, sen lisäosia ja muokkasimme sivua Elementorilla.</w:t>
      </w:r>
      <w:bookmarkStart w:name="_GoBack" w:id="0"/>
      <w:bookmarkEnd w:id="0"/>
    </w:p>
    <w:p w:rsidR="00A32B4D" w:rsidRDefault="00A32B4D" w14:paraId="20691B47" w14:textId="77777777">
      <w:pPr>
        <w:pStyle w:val="Heading3"/>
      </w:pPr>
      <w:r>
        <w:t>4. Ongelmat ja riskit</w:t>
      </w:r>
    </w:p>
    <w:p w:rsidR="00A32B4D" w:rsidP="336B4CD4" w:rsidRDefault="008C76B1" w14:paraId="0B8C295D" w14:textId="54B9D861">
      <w:pPr>
        <w:pStyle w:val="BodyTextIndent3"/>
        <w:jc w:val="left"/>
        <w:rPr>
          <w:lang w:val="fi-FI"/>
        </w:rPr>
      </w:pPr>
      <w:r w:rsidRPr="336B4CD4" w:rsidR="336B4CD4">
        <w:rPr>
          <w:lang w:val="fi-FI"/>
        </w:rPr>
        <w:t xml:space="preserve">Edellisen sprintin </w:t>
      </w:r>
      <w:r w:rsidRPr="336B4CD4" w:rsidR="336B4CD4">
        <w:rPr>
          <w:lang w:val="fi-FI"/>
        </w:rPr>
        <w:t xml:space="preserve">suurin ongelma oli päästä alkuun </w:t>
      </w:r>
      <w:proofErr w:type="spellStart"/>
      <w:r w:rsidRPr="336B4CD4" w:rsidR="336B4CD4">
        <w:rPr>
          <w:lang w:val="fi-FI"/>
        </w:rPr>
        <w:t>Wordpress</w:t>
      </w:r>
      <w:proofErr w:type="spellEnd"/>
      <w:r w:rsidRPr="336B4CD4" w:rsidR="336B4CD4">
        <w:rPr>
          <w:lang w:val="fi-FI"/>
        </w:rPr>
        <w:t xml:space="preserve">-sivuston kanssa, koska ennen </w:t>
      </w:r>
      <w:proofErr w:type="spellStart"/>
      <w:r w:rsidRPr="336B4CD4" w:rsidR="336B4CD4">
        <w:rPr>
          <w:lang w:val="fi-FI"/>
        </w:rPr>
        <w:t>workshoppia</w:t>
      </w:r>
      <w:proofErr w:type="spellEnd"/>
      <w:r w:rsidRPr="336B4CD4" w:rsidR="336B4CD4">
        <w:rPr>
          <w:lang w:val="fi-FI"/>
        </w:rPr>
        <w:t xml:space="preserve"> meillä ei ollut siihen vielä mitään ohjeistusta</w:t>
      </w:r>
      <w:r w:rsidRPr="336B4CD4" w:rsidR="336B4CD4">
        <w:rPr>
          <w:lang w:val="fi-FI"/>
        </w:rPr>
        <w:t>.</w:t>
      </w:r>
    </w:p>
    <w:p w:rsidR="00A32B4D" w:rsidRDefault="00A32B4D" w14:paraId="4CB7E2EC" w14:textId="77777777">
      <w:pPr>
        <w:pStyle w:val="Heading3"/>
      </w:pPr>
      <w:r>
        <w:t>5. Seuraavan viikon tavoite ja tehtävät henkilöittäin</w:t>
      </w:r>
    </w:p>
    <w:p w:rsidR="00A32B4D" w:rsidP="336B4CD4" w:rsidRDefault="720447CF" w14:paraId="4552F9D1" w14:noSpellErr="1" w14:textId="7A608062">
      <w:pPr>
        <w:pStyle w:val="BodyTextIndent3"/>
        <w:jc w:val="left"/>
        <w:rPr>
          <w:lang w:val="fi-FI"/>
        </w:rPr>
      </w:pPr>
      <w:r w:rsidRPr="336B4CD4" w:rsidR="336B4CD4">
        <w:rPr>
          <w:lang w:val="fi-FI"/>
        </w:rPr>
        <w:t>Seuraavaan tapaamiseen sovimme</w:t>
      </w:r>
      <w:r w:rsidRPr="336B4CD4" w:rsidR="336B4CD4">
        <w:rPr>
          <w:lang w:val="fi-FI"/>
        </w:rPr>
        <w:t>, että lähetämme toimeksiantajalle teknisiä kysymyksiä kohtaamistamme ongelmista ja etsimme eri tyylisiä rekisteröitymismalleja muista sovelluksista.</w:t>
      </w:r>
    </w:p>
    <w:p w:rsidR="00A32B4D" w:rsidRDefault="00A32B4D" w14:paraId="1C0625D1" w14:textId="77777777">
      <w:pPr>
        <w:pStyle w:val="Heading3"/>
      </w:pPr>
      <w:r>
        <w:t>6. Muut asiat</w:t>
      </w:r>
    </w:p>
    <w:p w:rsidR="00A32B4D" w:rsidP="336B4CD4" w:rsidRDefault="008C76B1" w14:paraId="72E79B52" w14:noSpellErr="1" w14:textId="2714D35D">
      <w:pPr>
        <w:pStyle w:val="BodyTextIndent3"/>
        <w:jc w:val="left"/>
        <w:rPr>
          <w:lang w:val="fi-FI"/>
        </w:rPr>
      </w:pPr>
      <w:r w:rsidRPr="336B4CD4" w:rsidR="336B4CD4">
        <w:rPr>
          <w:lang w:val="fi-FI"/>
        </w:rPr>
        <w:t>Ei muita asioita.</w:t>
      </w:r>
    </w:p>
    <w:p w:rsidR="00A32B4D" w:rsidRDefault="00A32B4D" w14:paraId="57D44903" w14:textId="77777777">
      <w:pPr>
        <w:pStyle w:val="Heading3"/>
      </w:pPr>
      <w:r>
        <w:lastRenderedPageBreak/>
        <w:t>7. Seuraava palaveri</w:t>
      </w:r>
    </w:p>
    <w:p w:rsidR="00A32B4D" w:rsidP="336B4CD4" w:rsidRDefault="005B2DFE" w14:paraId="450C2EBB" w14:noSpellErr="1" w14:textId="1E783BDC">
      <w:pPr>
        <w:pStyle w:val="BodyTextIndent3"/>
        <w:rPr>
          <w:lang w:val="fi-FI"/>
        </w:rPr>
      </w:pPr>
      <w:r w:rsidRPr="336B4CD4" w:rsidR="336B4CD4">
        <w:rPr>
          <w:lang w:val="fi-FI"/>
        </w:rPr>
        <w:t>Seuraava Workshop-tapaaminen pidetään 2</w:t>
      </w:r>
      <w:r w:rsidRPr="336B4CD4" w:rsidR="336B4CD4">
        <w:rPr>
          <w:lang w:val="fi-FI"/>
        </w:rPr>
        <w:t>9</w:t>
      </w:r>
      <w:r w:rsidRPr="336B4CD4" w:rsidR="336B4CD4">
        <w:rPr>
          <w:lang w:val="fi-FI"/>
        </w:rPr>
        <w:t>.1.201</w:t>
      </w:r>
      <w:r w:rsidRPr="336B4CD4" w:rsidR="336B4CD4">
        <w:rPr>
          <w:lang w:val="fi-FI"/>
        </w:rPr>
        <w:t>9</w:t>
      </w:r>
      <w:r w:rsidRPr="336B4CD4" w:rsidR="336B4CD4">
        <w:rPr>
          <w:lang w:val="fi-FI"/>
        </w:rPr>
        <w:t xml:space="preserve"> klo 13:00.</w:t>
      </w:r>
    </w:p>
    <w:p w:rsidR="00A32B4D" w:rsidRDefault="00A32B4D" w14:paraId="0A37501D" w14:textId="77777777">
      <w:pPr>
        <w:pStyle w:val="BodyTextIndent3"/>
        <w:ind w:left="0"/>
        <w:rPr>
          <w:b/>
          <w:bCs/>
          <w:lang w:val="fi-FI"/>
        </w:rPr>
      </w:pPr>
    </w:p>
    <w:p w:rsidR="00A32B4D" w:rsidP="336B4CD4" w:rsidRDefault="00A32B4D" w14:paraId="4EC28D0F" w14:noSpellErr="1" w14:textId="5D87D109">
      <w:pPr>
        <w:pStyle w:val="BodyTextIndent3"/>
        <w:ind w:left="0"/>
        <w:rPr>
          <w:lang w:val="fi-FI"/>
        </w:rPr>
      </w:pPr>
      <w:r>
        <w:rPr>
          <w:b w:val="1"/>
          <w:bCs w:val="1"/>
          <w:lang w:val="fi-FI"/>
        </w:rPr>
        <w:t xml:space="preserve">Muistion </w:t>
      </w:r>
      <w:r>
        <w:rPr>
          <w:b w:val="1"/>
          <w:bCs w:val="1"/>
          <w:lang w:val="fi-FI"/>
        </w:rPr>
        <w:t>vakuudeksi</w:t>
      </w:r>
      <w:r>
        <w:rPr>
          <w:b w:val="1"/>
          <w:bCs w:val="1"/>
          <w:lang w:val="fi-FI"/>
        </w:rPr>
        <w:t xml:space="preserve"> </w:t>
      </w:r>
      <w:r>
        <w:rPr>
          <w:lang w:val="fi-FI"/>
        </w:rPr>
        <w:tab/>
      </w:r>
      <w:r w:rsidR="005B2DFE">
        <w:rPr>
          <w:lang w:val="fi-FI"/>
        </w:rPr>
        <w:t>Otto</w:t>
      </w:r>
      <w:r w:rsidR="005B2DFE">
        <w:rPr>
          <w:lang w:val="fi-FI"/>
        </w:rPr>
        <w:t xml:space="preserve"> </w:t>
      </w:r>
      <w:r w:rsidR="005B2DFE">
        <w:rPr>
          <w:lang w:val="fi-FI"/>
        </w:rPr>
        <w:t>S</w:t>
      </w:r>
      <w:r w:rsidR="005B2DFE">
        <w:rPr>
          <w:lang w:val="fi-FI"/>
        </w:rPr>
        <w:t>a</w:t>
      </w:r>
      <w:r w:rsidR="005B2DFE">
        <w:rPr>
          <w:lang w:val="fi-FI"/>
        </w:rPr>
        <w:t>volainen</w:t>
      </w:r>
    </w:p>
    <w:p w:rsidR="00A32B4D" w:rsidRDefault="00A32B4D" w14:paraId="5DAB6C7B" w14:textId="77777777">
      <w:pPr>
        <w:ind w:left="1298" w:firstLine="1298"/>
      </w:pPr>
    </w:p>
    <w:p w:rsidR="00A32B4D" w:rsidRDefault="00A32B4D" w14:paraId="02EB378F" w14:textId="77777777"/>
    <w:p w:rsidR="00A32B4D" w:rsidRDefault="00A32B4D" w14:paraId="6A05A809" w14:textId="77777777"/>
    <w:sectPr w:rsidR="00A32B4D">
      <w:headerReference w:type="default" r:id="rId6"/>
      <w:headerReference w:type="first" r:id="rId7"/>
      <w:footerReference w:type="first" r:id="rId8"/>
      <w:pgSz w:w="11907" w:h="16840" w:orient="portrait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CD" w:rsidRDefault="00D638CD" w14:paraId="2DD0CB22" w14:textId="77777777">
      <w:r>
        <w:separator/>
      </w:r>
    </w:p>
  </w:endnote>
  <w:endnote w:type="continuationSeparator" w:id="0">
    <w:p w:rsidR="00D638CD" w:rsidRDefault="00D638CD" w14:paraId="2D36E3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32B4D" w14:paraId="66B3075D" w14:textId="77777777">
      <w:trPr>
        <w:cantSplit/>
      </w:trPr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58940E66" w14:textId="77777777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:rsidR="00A32B4D" w:rsidRDefault="00A32B4D" w14:paraId="432C934E" w14:textId="77777777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IT-instituutti, Turbiini, 3. krs</w:t>
          </w:r>
        </w:p>
      </w:tc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1C577F79" w14:textId="77777777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32B4D" w:rsidRDefault="00A32B4D" w14:paraId="205E0E3F" w14:textId="77777777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</w:r>
          <w:r>
            <w:rPr>
              <w:sz w:val="16"/>
            </w:rPr>
            <w:t>Piippukatu 3</w:t>
          </w:r>
          <w:r>
            <w:rPr>
              <w:sz w:val="16"/>
            </w:rPr>
            <w:br/>
          </w:r>
          <w:r>
            <w:rPr>
              <w:sz w:val="16"/>
            </w:rPr>
            <w:t>40100 JYVÄSKYLÄ</w:t>
          </w:r>
        </w:p>
      </w:tc>
      <w:tc>
        <w:tcPr>
          <w:tcW w:w="3144" w:type="dxa"/>
          <w:tcBorders>
            <w:top w:val="single" w:color="auto" w:sz="4" w:space="0"/>
          </w:tcBorders>
        </w:tcPr>
        <w:p w:rsidR="00A32B4D" w:rsidRDefault="00A32B4D" w14:paraId="7D2DA639" w14:textId="77777777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A32B4D" w:rsidRDefault="00A32B4D" w14:paraId="6622104E" w14:textId="77777777">
          <w:pPr>
            <w:pStyle w:val="Footer"/>
            <w:tabs>
              <w:tab w:val="left" w:pos="780"/>
            </w:tabs>
            <w:rPr>
              <w:sz w:val="16"/>
            </w:rPr>
          </w:pPr>
          <w:r>
            <w:rPr>
              <w:rFonts w:cs="Arial"/>
              <w:i w:val="0"/>
              <w:iCs/>
              <w:sz w:val="16"/>
            </w:rPr>
            <w:t>Fax: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rFonts w:cs="Arial"/>
              <w:sz w:val="16"/>
            </w:rPr>
            <w:t>(014) 444 7000</w:t>
          </w:r>
          <w:r>
            <w:rPr>
              <w:rFonts w:cs="Arial"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.sukun@jypoly.fi</w:t>
          </w:r>
          <w:r>
            <w:rPr>
              <w:rFonts w:cs="Arial"/>
              <w:i w:val="0"/>
              <w:iCs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Internet:</w:t>
          </w:r>
          <w:r>
            <w:rPr>
              <w:rFonts w:cs="Arial"/>
              <w:i w:val="0"/>
              <w:iCs/>
              <w:sz w:val="16"/>
            </w:rPr>
            <w:tab/>
          </w:r>
          <w:hyperlink w:history="1" r:id="rId1">
            <w:r>
              <w:rPr>
                <w:rStyle w:val="Hyperlink"/>
                <w:sz w:val="16"/>
              </w:rPr>
              <w:t>www.it-projekti.jypoly.fi</w:t>
            </w:r>
          </w:hyperlink>
        </w:p>
      </w:tc>
    </w:tr>
  </w:tbl>
  <w:p w:rsidR="00A32B4D" w:rsidRDefault="00A32B4D" w14:paraId="3656B9AB" w14:textId="77777777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CD" w:rsidRDefault="00D638CD" w14:paraId="51BD5DFF" w14:textId="77777777">
      <w:r>
        <w:separator/>
      </w:r>
    </w:p>
  </w:footnote>
  <w:footnote w:type="continuationSeparator" w:id="0">
    <w:p w:rsidR="00D638CD" w:rsidRDefault="00D638CD" w14:paraId="72EF46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32B4D" w:rsidRDefault="00530CAE" w14:paraId="4CC1C87D" w14:textId="55C6B483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2141B99C" wp14:editId="0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B4D">
      <w:tab/>
    </w:r>
    <w:r w:rsidR="00A32B4D">
      <w:tab/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PAGE </w:instrText>
    </w:r>
    <w:r w:rsidR="00A32B4D">
      <w:rPr>
        <w:rStyle w:val="PageNumber"/>
      </w:rPr>
      <w:fldChar w:fldCharType="separate"/>
    </w:r>
    <w:r w:rsidR="008C76B1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 xml:space="preserve"> (</w:t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NUMPAGES </w:instrText>
    </w:r>
    <w:r w:rsidR="00A32B4D">
      <w:rPr>
        <w:rStyle w:val="PageNumber"/>
      </w:rPr>
      <w:fldChar w:fldCharType="separate"/>
    </w:r>
    <w:r w:rsidR="008C76B1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>)</w:t>
    </w:r>
  </w:p>
  <w:p w:rsidR="00A32B4D" w:rsidRDefault="00A32B4D" w14:paraId="0E27B00A" w14:textId="77777777">
    <w:pPr>
      <w:pStyle w:val="Header"/>
    </w:pPr>
    <w:r>
      <w:tab/>
    </w:r>
  </w:p>
  <w:p w:rsidR="00A32B4D" w:rsidRDefault="00A32B4D" w14:paraId="6A9E3096" w14:textId="77777777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A32B4D" w14:paraId="7E45017B" w14:textId="77777777">
      <w:tc>
        <w:tcPr>
          <w:tcW w:w="4651" w:type="dxa"/>
        </w:tcPr>
        <w:p w:rsidR="00A32B4D" w:rsidRDefault="00530CAE" w14:paraId="5A39BBE3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52DCC09C" wp14:editId="07777777">
                <wp:extent cx="268605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32B4D" w:rsidRDefault="00A32B4D" w14:paraId="31DFA8E6" w14:textId="77777777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</w:p>
      </w:tc>
      <w:tc>
        <w:tcPr>
          <w:tcW w:w="3499" w:type="dxa"/>
        </w:tcPr>
        <w:p w:rsidR="00A32B4D" w:rsidRDefault="00A32B4D" w14:paraId="41C8F396" w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A32B4D" w14:paraId="44DE7513" w14:textId="77777777">
          <w:pPr>
            <w:pStyle w:val="Header"/>
            <w:tabs>
              <w:tab w:val="clear" w:pos="5184"/>
              <w:tab w:val="clear" w:pos="9356"/>
            </w:tabs>
          </w:pPr>
          <w:r>
            <w:t>MUISTIO</w:t>
          </w:r>
        </w:p>
        <w:p w:rsidR="00A32B4D" w:rsidRDefault="00A32B4D" w14:paraId="72A3D3EC" w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A32B4D" w14:paraId="30DF7DA5" w14:textId="77777777">
          <w:pPr>
            <w:pStyle w:val="Header"/>
            <w:tabs>
              <w:tab w:val="clear" w:pos="5184"/>
              <w:tab w:val="clear" w:pos="9356"/>
            </w:tabs>
          </w:pPr>
          <w:proofErr w:type="spellStart"/>
          <w:r>
            <w:t>kirjoituspvm</w:t>
          </w:r>
          <w:proofErr w:type="spellEnd"/>
        </w:p>
      </w:tc>
      <w:tc>
        <w:tcPr>
          <w:tcW w:w="1418" w:type="dxa"/>
        </w:tcPr>
        <w:p w:rsidR="00A32B4D" w:rsidRDefault="00A32B4D" w14:paraId="6808E043" w14:textId="3E4495C8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C76B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C76B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A32B4D" w:rsidRDefault="00A32B4D" w14:paraId="0D0B940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C"/>
    <w:rsid w:val="00066E3F"/>
    <w:rsid w:val="00530CAE"/>
    <w:rsid w:val="00551AED"/>
    <w:rsid w:val="005B2DFE"/>
    <w:rsid w:val="006E013C"/>
    <w:rsid w:val="0080020F"/>
    <w:rsid w:val="008C76B1"/>
    <w:rsid w:val="00A32B4D"/>
    <w:rsid w:val="00D638CD"/>
    <w:rsid w:val="00FA5C5C"/>
    <w:rsid w:val="336B4CD4"/>
    <w:rsid w:val="720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90E1"/>
  <w15:chartTrackingRefBased/>
  <w15:docId w15:val="{D6856B33-2C93-4A96-A7AF-E6FE3CAA6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after="120"/>
      <w:ind w:left="2549"/>
      <w:jc w:val="both"/>
    </w:pPr>
    <w:rPr>
      <w:szCs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5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FA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projekti.jypol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2003-2004\Ohjeistusmateriaali\Projektiviestinta\palaverikut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palaverikutsu.dot</ap:Template>
  <ap:Application>Microsoft Office Word</ap:Application>
  <ap:DocSecurity>0</ap:DocSecurity>
  <ap:ScaleCrop>false</ap:ScaleCrop>
  <ap:Company>JAMK/IT-instituutti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OHJAAJAPALAVERI</dc:title>
  <dc:subject/>
  <dc:creator>jamkad</dc:creator>
  <keywords/>
  <dc:description/>
  <lastModifiedBy>Savolainen Otto</lastModifiedBy>
  <revision>5</revision>
  <lastPrinted>1899-12-31T22:00:00.0000000Z</lastPrinted>
  <dcterms:created xsi:type="dcterms:W3CDTF">2018-10-10T07:36:00.0000000Z</dcterms:created>
  <dcterms:modified xsi:type="dcterms:W3CDTF">2019-01-15T14:39:36.4810967Z</dcterms:modified>
</coreProperties>
</file>