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7AC98" w14:textId="630EFE29" w:rsidR="00DD2AA8" w:rsidRDefault="579F12EF" w:rsidP="579F12EF">
      <w:pPr>
        <w:rPr>
          <w:b/>
          <w:bCs/>
        </w:rPr>
      </w:pPr>
      <w:r w:rsidRPr="579F12EF">
        <w:rPr>
          <w:b/>
          <w:bCs/>
        </w:rPr>
        <w:t>OHJAUSRYHMÄN KOKOUS</w:t>
      </w:r>
    </w:p>
    <w:p w14:paraId="5484F1C0" w14:textId="77777777" w:rsidR="00DD2AA8" w:rsidRDefault="00DD2AA8">
      <w:pPr>
        <w:rPr>
          <w:b/>
          <w:bCs/>
        </w:rPr>
      </w:pPr>
    </w:p>
    <w:p w14:paraId="0B3B24E0" w14:textId="6217F298" w:rsidR="00DD2AA8" w:rsidRDefault="00DD2AA8" w:rsidP="579F12EF">
      <w:pPr>
        <w:pStyle w:val="BodyTextIndent3"/>
        <w:tabs>
          <w:tab w:val="left" w:pos="2552"/>
        </w:tabs>
        <w:ind w:left="0"/>
        <w:rPr>
          <w:lang w:val="fi-FI"/>
        </w:rPr>
      </w:pPr>
      <w:r w:rsidRPr="579F12EF">
        <w:rPr>
          <w:b/>
          <w:bCs/>
          <w:lang w:val="fi-FI"/>
        </w:rPr>
        <w:t>Aika</w:t>
      </w:r>
      <w:r>
        <w:rPr>
          <w:b/>
          <w:lang w:val="fi-FI"/>
        </w:rPr>
        <w:tab/>
      </w:r>
      <w:r w:rsidR="00137796" w:rsidRPr="579F12EF">
        <w:rPr>
          <w:lang w:val="fi-FI"/>
        </w:rPr>
        <w:t xml:space="preserve"> </w:t>
      </w:r>
      <w:r w:rsidR="00D57736">
        <w:rPr>
          <w:lang w:val="fi-FI"/>
        </w:rPr>
        <w:t>13</w:t>
      </w:r>
      <w:r w:rsidR="00D6538E">
        <w:rPr>
          <w:lang w:val="fi-FI"/>
        </w:rPr>
        <w:t>.</w:t>
      </w:r>
      <w:r w:rsidR="00D57736">
        <w:rPr>
          <w:lang w:val="fi-FI"/>
        </w:rPr>
        <w:t>3</w:t>
      </w:r>
      <w:r w:rsidR="00D6538E">
        <w:rPr>
          <w:lang w:val="fi-FI"/>
        </w:rPr>
        <w:t>.2019</w:t>
      </w:r>
      <w:r w:rsidR="00D06392" w:rsidRPr="579F12EF">
        <w:rPr>
          <w:lang w:val="fi-FI"/>
        </w:rPr>
        <w:t xml:space="preserve"> klo </w:t>
      </w:r>
      <w:r w:rsidR="00D57736">
        <w:rPr>
          <w:lang w:val="fi-FI"/>
        </w:rPr>
        <w:t>10</w:t>
      </w:r>
      <w:r w:rsidR="00D06392" w:rsidRPr="579F12EF">
        <w:rPr>
          <w:lang w:val="fi-FI"/>
        </w:rPr>
        <w:t>:00-</w:t>
      </w:r>
      <w:r w:rsidR="00D57736">
        <w:rPr>
          <w:lang w:val="fi-FI"/>
        </w:rPr>
        <w:t>12</w:t>
      </w:r>
      <w:r w:rsidR="00122863" w:rsidRPr="579F12EF">
        <w:rPr>
          <w:lang w:val="fi-FI"/>
        </w:rPr>
        <w:t>:00</w:t>
      </w:r>
      <w:r>
        <w:rPr>
          <w:b/>
          <w:lang w:val="fi-FI"/>
        </w:rPr>
        <w:tab/>
      </w:r>
    </w:p>
    <w:p w14:paraId="77025BD8" w14:textId="3F6FB1C5" w:rsidR="00DD2AA8" w:rsidRDefault="00DD2AA8" w:rsidP="579F12EF">
      <w:pPr>
        <w:pStyle w:val="BodyTextIndent3"/>
        <w:tabs>
          <w:tab w:val="left" w:pos="2552"/>
        </w:tabs>
        <w:ind w:left="0"/>
        <w:rPr>
          <w:lang w:val="fi-FI"/>
        </w:rPr>
      </w:pPr>
      <w:r w:rsidRPr="579F12EF">
        <w:rPr>
          <w:b/>
          <w:bCs/>
          <w:lang w:val="fi-FI"/>
        </w:rPr>
        <w:t>Paikka</w:t>
      </w:r>
      <w:r>
        <w:rPr>
          <w:b/>
          <w:lang w:val="fi-FI"/>
        </w:rPr>
        <w:tab/>
      </w:r>
      <w:proofErr w:type="spellStart"/>
      <w:r w:rsidR="00D57736">
        <w:rPr>
          <w:lang w:val="fi-FI"/>
        </w:rPr>
        <w:t>Trimedia</w:t>
      </w:r>
      <w:proofErr w:type="spellEnd"/>
      <w:r w:rsidR="00D57736">
        <w:rPr>
          <w:lang w:val="fi-FI"/>
        </w:rPr>
        <w:t xml:space="preserve"> Oy, Sepänkatu 14 C 21</w:t>
      </w:r>
      <w:r w:rsidR="00D06392" w:rsidRPr="00D06392">
        <w:rPr>
          <w:rStyle w:val="eop"/>
          <w:color w:val="000000"/>
          <w:shd w:val="clear" w:color="auto" w:fill="FFFFFF"/>
          <w:lang w:val="fi-FI"/>
        </w:rPr>
        <w:t> </w:t>
      </w:r>
      <w:r>
        <w:rPr>
          <w:lang w:val="fi-FI"/>
        </w:rPr>
        <w:tab/>
      </w:r>
    </w:p>
    <w:p w14:paraId="49EBCDD0" w14:textId="12A09CCB" w:rsidR="00DD2AA8" w:rsidRDefault="007C6DC7" w:rsidP="0040409E">
      <w:pPr>
        <w:tabs>
          <w:tab w:val="left" w:pos="2552"/>
        </w:tabs>
      </w:pPr>
      <w:r w:rsidRPr="579F12EF">
        <w:rPr>
          <w:b/>
          <w:bCs/>
        </w:rPr>
        <w:t>Ohjaus</w:t>
      </w:r>
      <w:r w:rsidR="00DD2AA8" w:rsidRPr="579F12EF">
        <w:rPr>
          <w:b/>
          <w:bCs/>
        </w:rPr>
        <w:t>ryhmä</w:t>
      </w:r>
      <w:r w:rsidR="0040409E">
        <w:tab/>
      </w:r>
      <w:r w:rsidR="00D57736">
        <w:t xml:space="preserve">Arto </w:t>
      </w:r>
      <w:proofErr w:type="spellStart"/>
      <w:r w:rsidR="00D57736">
        <w:t>Saksola</w:t>
      </w:r>
      <w:proofErr w:type="spellEnd"/>
      <w:r w:rsidR="00D6538E">
        <w:tab/>
      </w:r>
      <w:r w:rsidR="0040409E">
        <w:tab/>
      </w:r>
      <w:r w:rsidR="00D6538E">
        <w:t>Asiakas</w:t>
      </w:r>
      <w:r w:rsidR="00D57736">
        <w:t>,</w:t>
      </w:r>
      <w:r w:rsidR="00D6538E">
        <w:t xml:space="preserve"> </w:t>
      </w:r>
      <w:proofErr w:type="spellStart"/>
      <w:r w:rsidR="00D57736">
        <w:t>Trimedia</w:t>
      </w:r>
      <w:proofErr w:type="spellEnd"/>
      <w:r w:rsidR="00D57736">
        <w:t xml:space="preserve"> Oy</w:t>
      </w:r>
    </w:p>
    <w:p w14:paraId="4C77811D" w14:textId="357E745C" w:rsidR="0040409E" w:rsidRDefault="0040409E" w:rsidP="0040409E">
      <w:pPr>
        <w:tabs>
          <w:tab w:val="left" w:pos="2552"/>
        </w:tabs>
      </w:pPr>
      <w:r>
        <w:tab/>
      </w:r>
      <w:r w:rsidR="00D57736">
        <w:t>Paavo Nelimarkka</w:t>
      </w:r>
      <w:r>
        <w:tab/>
        <w:t>Ohjaaja, JAMK/IT-instituutti</w:t>
      </w:r>
    </w:p>
    <w:p w14:paraId="02685945" w14:textId="7A100B5A" w:rsidR="0040409E" w:rsidRPr="0040409E" w:rsidRDefault="0040409E" w:rsidP="00D06392">
      <w:pPr>
        <w:tabs>
          <w:tab w:val="left" w:pos="2552"/>
        </w:tabs>
      </w:pPr>
      <w:r>
        <w:tab/>
      </w:r>
      <w:r w:rsidR="00D57736">
        <w:t>Jere Pyhäjärvi</w:t>
      </w:r>
      <w:r>
        <w:tab/>
        <w:t xml:space="preserve">Projektipäällikkö, </w:t>
      </w:r>
      <w:proofErr w:type="spellStart"/>
      <w:r w:rsidR="00D57736">
        <w:t>Refil</w:t>
      </w:r>
      <w:proofErr w:type="spellEnd"/>
      <w:r>
        <w:t>-projektiryhmä</w:t>
      </w:r>
    </w:p>
    <w:p w14:paraId="5D036A52" w14:textId="76793BE7" w:rsidR="00DD2AA8" w:rsidRDefault="00DD2AA8" w:rsidP="0040409E">
      <w:pPr>
        <w:tabs>
          <w:tab w:val="left" w:pos="2552"/>
        </w:tabs>
        <w:ind w:left="2268"/>
      </w:pPr>
      <w:r w:rsidRPr="0040409E">
        <w:tab/>
      </w:r>
      <w:r w:rsidR="00D57736">
        <w:t>Marja Jämbeck</w:t>
      </w:r>
      <w:r w:rsidR="00137796">
        <w:tab/>
      </w:r>
      <w:r w:rsidR="0040409E">
        <w:t xml:space="preserve">Sihteeri, </w:t>
      </w:r>
      <w:proofErr w:type="spellStart"/>
      <w:r w:rsidR="00D57736">
        <w:t>Refil</w:t>
      </w:r>
      <w:proofErr w:type="spellEnd"/>
      <w:r w:rsidR="0040409E">
        <w:t>-projektiryhmä</w:t>
      </w:r>
    </w:p>
    <w:p w14:paraId="5F95F172" w14:textId="77777777" w:rsidR="00122863" w:rsidRDefault="00122863" w:rsidP="0040409E">
      <w:pPr>
        <w:tabs>
          <w:tab w:val="left" w:pos="2552"/>
        </w:tabs>
        <w:ind w:left="2268"/>
      </w:pPr>
    </w:p>
    <w:p w14:paraId="7D1DF340" w14:textId="6E0AF923" w:rsidR="00122863" w:rsidRDefault="00122863" w:rsidP="00122863">
      <w:pPr>
        <w:tabs>
          <w:tab w:val="left" w:pos="2552"/>
        </w:tabs>
      </w:pPr>
      <w:r w:rsidRPr="579F12EF">
        <w:rPr>
          <w:b/>
          <w:bCs/>
        </w:rPr>
        <w:t>Muut</w:t>
      </w:r>
      <w:r>
        <w:rPr>
          <w:b/>
        </w:rPr>
        <w:tab/>
      </w:r>
      <w:r w:rsidR="00D57736">
        <w:t>Miika Laitila</w:t>
      </w:r>
      <w:r>
        <w:tab/>
      </w:r>
      <w:r w:rsidR="00117221">
        <w:tab/>
      </w:r>
      <w:proofErr w:type="spellStart"/>
      <w:r w:rsidR="00D57736">
        <w:t>Refil</w:t>
      </w:r>
      <w:proofErr w:type="spellEnd"/>
      <w:r>
        <w:t>-projektiryhmä</w:t>
      </w:r>
    </w:p>
    <w:p w14:paraId="0701C93E" w14:textId="27D3CC60" w:rsidR="00122863" w:rsidRDefault="00122863" w:rsidP="00122863">
      <w:pPr>
        <w:tabs>
          <w:tab w:val="left" w:pos="2552"/>
        </w:tabs>
      </w:pPr>
      <w:r>
        <w:tab/>
      </w:r>
      <w:r w:rsidR="00D57736">
        <w:t>Otto Savolainen</w:t>
      </w:r>
      <w:r>
        <w:tab/>
      </w:r>
      <w:proofErr w:type="spellStart"/>
      <w:r w:rsidR="00D57736">
        <w:t>Refil</w:t>
      </w:r>
      <w:proofErr w:type="spellEnd"/>
      <w:r>
        <w:t>-projektiryhmä</w:t>
      </w:r>
    </w:p>
    <w:p w14:paraId="1A0896BD" w14:textId="45CFBDC5" w:rsidR="00122863" w:rsidRPr="00122863" w:rsidRDefault="00122863" w:rsidP="00122863">
      <w:pPr>
        <w:tabs>
          <w:tab w:val="left" w:pos="2552"/>
        </w:tabs>
      </w:pPr>
      <w:r>
        <w:tab/>
      </w:r>
      <w:r w:rsidR="00D57736">
        <w:t>Noora Jokinen</w:t>
      </w:r>
      <w:r>
        <w:tab/>
      </w:r>
      <w:proofErr w:type="spellStart"/>
      <w:r w:rsidR="00D57736">
        <w:t>Refil</w:t>
      </w:r>
      <w:proofErr w:type="spellEnd"/>
      <w:r>
        <w:t>-projektiryhmä</w:t>
      </w:r>
    </w:p>
    <w:p w14:paraId="6712B1EA" w14:textId="77777777" w:rsidR="00DD2AA8" w:rsidRDefault="00DD2AA8">
      <w:pPr>
        <w:pStyle w:val="BodyTextIndent3"/>
        <w:ind w:left="0"/>
        <w:rPr>
          <w:b/>
          <w:bCs/>
          <w:lang w:val="fi-FI"/>
        </w:rPr>
      </w:pPr>
    </w:p>
    <w:p w14:paraId="53404DF3" w14:textId="77777777" w:rsidR="00DD2AA8" w:rsidRDefault="579F12EF" w:rsidP="579F12EF">
      <w:pPr>
        <w:pStyle w:val="BodyTextIndent3"/>
        <w:ind w:left="0"/>
        <w:rPr>
          <w:b/>
          <w:bCs/>
          <w:lang w:val="fi-FI"/>
        </w:rPr>
      </w:pPr>
      <w:r w:rsidRPr="579F12EF">
        <w:rPr>
          <w:b/>
          <w:bCs/>
          <w:lang w:val="fi-FI"/>
        </w:rPr>
        <w:t>Esityslista</w:t>
      </w:r>
    </w:p>
    <w:p w14:paraId="64FB4B5A" w14:textId="4570D762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 xml:space="preserve">Kokouksen avaus </w:t>
      </w:r>
    </w:p>
    <w:p w14:paraId="1786A100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Laillisuuden ja päätösvaltaisuuden toteaminen</w:t>
      </w:r>
    </w:p>
    <w:p w14:paraId="22DB46A8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Esityslistan hyväksyminen</w:t>
      </w:r>
    </w:p>
    <w:p w14:paraId="15281E4D" w14:textId="687583A9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Edellisen pöytäkirjan tarkastaminen</w:t>
      </w:r>
    </w:p>
    <w:p w14:paraId="3F1F3A01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Ilmoitusasiat</w:t>
      </w:r>
    </w:p>
    <w:p w14:paraId="3D0ACA42" w14:textId="2EA849A9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Katsaus koko projektin toteutumaan (Projektipäällikkö)</w:t>
      </w:r>
    </w:p>
    <w:p w14:paraId="528D48B4" w14:textId="7550CBFC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Projektin tulosten hyväksyminen (Projektipäällikkö)</w:t>
      </w:r>
    </w:p>
    <w:p w14:paraId="7069063A" w14:textId="566C2638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Projektin tulosten luovutus (Projektipäällikkö)</w:t>
      </w:r>
    </w:p>
    <w:p w14:paraId="65F88E3E" w14:textId="0DEFBC19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Dokumenttien luottamuksellisuus (Projektipäällikkö)</w:t>
      </w:r>
    </w:p>
    <w:p w14:paraId="06E1CBC3" w14:textId="304FD540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Projektin tuloksen omistusoikeus (Ohjaaja)</w:t>
      </w:r>
    </w:p>
    <w:p w14:paraId="4788867D" w14:textId="20406C9A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IT-instituutin ja projektiryhmän vapauttaminen tuloksen jatkovastuusta (Ohjaaja)</w:t>
      </w:r>
    </w:p>
    <w:p w14:paraId="53494845" w14:textId="38E00A66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 organisaation purkaminen ja projektin päättäminen (Ohjaaja)</w:t>
      </w:r>
    </w:p>
    <w:p w14:paraId="3FC3C45B" w14:textId="55BF1E34" w:rsidR="00487949" w:rsidRDefault="00D57736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proofErr w:type="spellStart"/>
      <w:r>
        <w:t>Wille</w:t>
      </w:r>
      <w:proofErr w:type="spellEnd"/>
      <w:r w:rsidR="00D6538E">
        <w:t>-</w:t>
      </w:r>
      <w:r>
        <w:t>sovelluksen</w:t>
      </w:r>
      <w:r w:rsidR="579F12EF">
        <w:t xml:space="preserve"> jatkokehitys (</w:t>
      </w:r>
      <w:proofErr w:type="spellStart"/>
      <w:r>
        <w:t>Trimedia</w:t>
      </w:r>
      <w:r w:rsidR="579F12EF">
        <w:t>:n</w:t>
      </w:r>
      <w:proofErr w:type="spellEnd"/>
      <w:r w:rsidR="579F12EF">
        <w:t xml:space="preserve"> edustaja)</w:t>
      </w:r>
    </w:p>
    <w:p w14:paraId="0E9DCB44" w14:textId="151B01BA" w:rsidR="00487949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Projektin yleinen arviointi (</w:t>
      </w:r>
      <w:proofErr w:type="spellStart"/>
      <w:r w:rsidR="00D57736">
        <w:t>Trimedia</w:t>
      </w:r>
      <w:r>
        <w:t>:n</w:t>
      </w:r>
      <w:proofErr w:type="spellEnd"/>
      <w:r>
        <w:t xml:space="preserve"> edustaja)</w:t>
      </w:r>
    </w:p>
    <w:p w14:paraId="61FE11E1" w14:textId="72937C0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 xml:space="preserve">Kokouspöytäkirjan tarkastamismenetelmästä sopiminen </w:t>
      </w:r>
    </w:p>
    <w:p w14:paraId="6B00BEA6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Muut asiat</w:t>
      </w:r>
    </w:p>
    <w:p w14:paraId="169EE550" w14:textId="77777777" w:rsidR="00DD2AA8" w:rsidRDefault="579F12EF" w:rsidP="579F12EF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Kokouksen päättäminen</w:t>
      </w:r>
    </w:p>
    <w:p w14:paraId="68CFDD0A" w14:textId="77777777" w:rsidR="00DD2AA8" w:rsidRDefault="00DD2AA8">
      <w:pPr>
        <w:rPr>
          <w:bCs/>
        </w:rPr>
      </w:pPr>
    </w:p>
    <w:p w14:paraId="095FC491" w14:textId="77777777" w:rsidR="00DD2AA8" w:rsidRDefault="00DD2AA8">
      <w:pPr>
        <w:rPr>
          <w:bCs/>
        </w:rPr>
      </w:pPr>
    </w:p>
    <w:p w14:paraId="3A04B2C9" w14:textId="77777777" w:rsidR="00DD2AA8" w:rsidRDefault="579F12EF" w:rsidP="579F12EF">
      <w:pPr>
        <w:ind w:left="1298" w:firstLine="1298"/>
        <w:rPr>
          <w:b/>
          <w:bCs/>
        </w:rPr>
      </w:pPr>
      <w:r w:rsidRPr="579F12EF">
        <w:rPr>
          <w:b/>
          <w:bCs/>
        </w:rPr>
        <w:t>Tervetuloa!</w:t>
      </w:r>
    </w:p>
    <w:p w14:paraId="614BA721" w14:textId="77777777" w:rsidR="00DD2AA8" w:rsidRDefault="00DD2AA8">
      <w:pPr>
        <w:ind w:left="2596"/>
        <w:rPr>
          <w:bCs/>
        </w:rPr>
      </w:pPr>
    </w:p>
    <w:p w14:paraId="2E577C39" w14:textId="2821E000" w:rsidR="00DD2AA8" w:rsidRDefault="00D6538E">
      <w:pPr>
        <w:ind w:left="2596"/>
        <w:rPr>
          <w:bCs/>
        </w:rPr>
      </w:pPr>
      <w:r>
        <w:t>xx</w:t>
      </w:r>
    </w:p>
    <w:p w14:paraId="6D456B60" w14:textId="0A1CC536" w:rsidR="00DD2AA8" w:rsidRDefault="00D57736">
      <w:pPr>
        <w:ind w:left="2596"/>
        <w:rPr>
          <w:bCs/>
        </w:rPr>
      </w:pPr>
      <w:proofErr w:type="spellStart"/>
      <w:r>
        <w:t>Refil</w:t>
      </w:r>
      <w:bookmarkStart w:id="0" w:name="_GoBack"/>
      <w:bookmarkEnd w:id="0"/>
      <w:proofErr w:type="spellEnd"/>
      <w:r w:rsidR="579F12EF">
        <w:t>-ryhmän projektipäällikkö</w:t>
      </w:r>
    </w:p>
    <w:p w14:paraId="1B352575" w14:textId="77777777" w:rsidR="00DD2AA8" w:rsidRDefault="00DD2AA8">
      <w:pPr>
        <w:ind w:left="2596"/>
        <w:rPr>
          <w:bCs/>
        </w:rPr>
      </w:pPr>
    </w:p>
    <w:p w14:paraId="60EABC6A" w14:textId="228D3EF9" w:rsidR="00DD2AA8" w:rsidRDefault="00DD2AA8" w:rsidP="0040409E">
      <w:pPr>
        <w:pStyle w:val="Heading4"/>
        <w:spacing w:after="0"/>
        <w:ind w:left="2596" w:hanging="2596"/>
        <w:rPr>
          <w:b w:val="0"/>
          <w:bCs w:val="0"/>
        </w:rPr>
      </w:pPr>
      <w:r>
        <w:t>JAKELU</w:t>
      </w:r>
      <w:r>
        <w:tab/>
      </w:r>
      <w:r w:rsidRPr="00137796">
        <w:rPr>
          <w:rFonts w:ascii="Times New Roman" w:hAnsi="Times New Roman"/>
        </w:rPr>
        <w:tab/>
      </w:r>
      <w:r w:rsidR="00237416" w:rsidRPr="00137796">
        <w:rPr>
          <w:rFonts w:ascii="Times New Roman" w:hAnsi="Times New Roman"/>
          <w:b w:val="0"/>
          <w:bCs w:val="0"/>
        </w:rPr>
        <w:t>Ohjaus</w:t>
      </w:r>
      <w:r w:rsidRPr="00137796">
        <w:rPr>
          <w:rFonts w:ascii="Times New Roman" w:hAnsi="Times New Roman"/>
          <w:b w:val="0"/>
          <w:bCs w:val="0"/>
        </w:rPr>
        <w:t xml:space="preserve">ryhmä, </w:t>
      </w:r>
      <w:proofErr w:type="spellStart"/>
      <w:r w:rsidR="00D57736">
        <w:rPr>
          <w:rFonts w:ascii="Times New Roman" w:hAnsi="Times New Roman"/>
          <w:b w:val="0"/>
          <w:bCs w:val="0"/>
        </w:rPr>
        <w:t>Refil</w:t>
      </w:r>
      <w:proofErr w:type="spellEnd"/>
      <w:r w:rsidRPr="00137796">
        <w:rPr>
          <w:rFonts w:ascii="Times New Roman" w:hAnsi="Times New Roman"/>
          <w:b w:val="0"/>
          <w:bCs w:val="0"/>
        </w:rPr>
        <w:t>-projektin jäsenet</w:t>
      </w:r>
      <w:r w:rsidR="00487949">
        <w:rPr>
          <w:rFonts w:ascii="Times New Roman" w:hAnsi="Times New Roman"/>
          <w:b w:val="0"/>
          <w:bCs w:val="0"/>
        </w:rPr>
        <w:t>;</w:t>
      </w:r>
      <w:r w:rsidRPr="00137796">
        <w:rPr>
          <w:rFonts w:ascii="Times New Roman" w:hAnsi="Times New Roman"/>
          <w:b w:val="0"/>
          <w:bCs w:val="0"/>
        </w:rPr>
        <w:t xml:space="preserve"> </w:t>
      </w:r>
    </w:p>
    <w:p w14:paraId="284B1037" w14:textId="77777777" w:rsidR="00DD2AA8" w:rsidRDefault="00DD2AA8"/>
    <w:p w14:paraId="10303E47" w14:textId="3F5B30E3" w:rsidR="00DD2AA8" w:rsidRDefault="00DD2AA8" w:rsidP="00333010">
      <w:r>
        <w:rPr>
          <w:b/>
          <w:bCs/>
        </w:rPr>
        <w:t>LIITTEET</w:t>
      </w:r>
      <w:r>
        <w:rPr>
          <w:b/>
          <w:bCs/>
        </w:rPr>
        <w:tab/>
      </w:r>
      <w:r>
        <w:rPr>
          <w:b/>
          <w:bCs/>
        </w:rPr>
        <w:tab/>
      </w:r>
      <w:r w:rsidR="00D06392">
        <w:t>Loppukatsaus</w:t>
      </w:r>
    </w:p>
    <w:p w14:paraId="25D1D2A1" w14:textId="77777777" w:rsidR="00AC29B0" w:rsidRDefault="00AC29B0" w:rsidP="007C6DC7">
      <w:pPr>
        <w:ind w:left="1298" w:firstLine="1298"/>
      </w:pPr>
    </w:p>
    <w:p w14:paraId="7D8A4419" w14:textId="77777777" w:rsidR="00DD2AA8" w:rsidRDefault="00DD2AA8"/>
    <w:sectPr w:rsidR="00DD2AA8">
      <w:headerReference w:type="default" r:id="rId7"/>
      <w:headerReference w:type="first" r:id="rId8"/>
      <w:footerReference w:type="first" r:id="rId9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23691F" w14:textId="77777777" w:rsidR="00C74056" w:rsidRDefault="00C74056">
      <w:r>
        <w:separator/>
      </w:r>
    </w:p>
  </w:endnote>
  <w:endnote w:type="continuationSeparator" w:id="0">
    <w:p w14:paraId="61451A60" w14:textId="77777777" w:rsidR="00C74056" w:rsidRDefault="00C74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CD021A" w:rsidRPr="00BE2F06" w14:paraId="2CA48792" w14:textId="77777777">
      <w:trPr>
        <w:cantSplit/>
      </w:trPr>
      <w:tc>
        <w:tcPr>
          <w:tcW w:w="3143" w:type="dxa"/>
          <w:tcBorders>
            <w:top w:val="single" w:sz="4" w:space="0" w:color="auto"/>
          </w:tcBorders>
        </w:tcPr>
        <w:p w14:paraId="2A8ACFCD" w14:textId="77777777" w:rsidR="00CD021A" w:rsidRPr="00BE2F06" w:rsidRDefault="00CD021A" w:rsidP="00BE2F06">
          <w:pPr>
            <w:pStyle w:val="Footer"/>
            <w:rPr>
              <w:i w:val="0"/>
              <w:sz w:val="16"/>
              <w:lang w:val="en-US"/>
            </w:rPr>
          </w:pPr>
        </w:p>
      </w:tc>
      <w:tc>
        <w:tcPr>
          <w:tcW w:w="3143" w:type="dxa"/>
          <w:tcBorders>
            <w:top w:val="single" w:sz="4" w:space="0" w:color="auto"/>
          </w:tcBorders>
        </w:tcPr>
        <w:p w14:paraId="2A52B701" w14:textId="77777777" w:rsidR="00CD021A" w:rsidRDefault="00CD021A" w:rsidP="00BE2F06">
          <w:pPr>
            <w:pStyle w:val="Footer"/>
            <w:rPr>
              <w:rFonts w:cs="Arial"/>
              <w:sz w:val="16"/>
            </w:rPr>
          </w:pPr>
        </w:p>
      </w:tc>
      <w:tc>
        <w:tcPr>
          <w:tcW w:w="3144" w:type="dxa"/>
          <w:tcBorders>
            <w:top w:val="single" w:sz="4" w:space="0" w:color="auto"/>
          </w:tcBorders>
        </w:tcPr>
        <w:p w14:paraId="42435870" w14:textId="77777777" w:rsidR="00CD021A" w:rsidRPr="00BE2F06" w:rsidRDefault="00CD021A" w:rsidP="00BE2F06">
          <w:pPr>
            <w:pStyle w:val="Footer"/>
            <w:tabs>
              <w:tab w:val="left" w:pos="780"/>
            </w:tabs>
            <w:rPr>
              <w:sz w:val="16"/>
              <w:lang w:val="en-US"/>
            </w:rPr>
          </w:pPr>
        </w:p>
      </w:tc>
    </w:tr>
  </w:tbl>
  <w:p w14:paraId="3EF1BF6F" w14:textId="77777777" w:rsidR="00CD021A" w:rsidRPr="00BE2F06" w:rsidRDefault="00CD021A">
    <w:pPr>
      <w:pStyle w:val="Footer"/>
      <w:spacing w:line="20" w:lineRule="exact"/>
      <w:rPr>
        <w:sz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629CD" w14:textId="77777777" w:rsidR="00C74056" w:rsidRDefault="00C74056">
      <w:r>
        <w:separator/>
      </w:r>
    </w:p>
  </w:footnote>
  <w:footnote w:type="continuationSeparator" w:id="0">
    <w:p w14:paraId="32199FDE" w14:textId="77777777" w:rsidR="00C74056" w:rsidRDefault="00C74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9C82E" w14:textId="2224504E" w:rsidR="00CD021A" w:rsidRDefault="007C6DC7">
    <w:pPr>
      <w:pStyle w:val="Header"/>
    </w:pPr>
    <w:r>
      <w:rPr>
        <w:noProof/>
        <w:sz w:val="20"/>
        <w:lang w:val="en-US" w:eastAsia="en-US"/>
      </w:rPr>
      <w:drawing>
        <wp:anchor distT="0" distB="0" distL="114300" distR="114300" simplePos="0" relativeHeight="251657728" behindDoc="0" locked="0" layoutInCell="1" allowOverlap="1" wp14:anchorId="7C4DEF8E" wp14:editId="54EC08A8">
          <wp:simplePos x="0" y="0"/>
          <wp:positionH relativeFrom="column">
            <wp:posOffset>27305</wp:posOffset>
          </wp:positionH>
          <wp:positionV relativeFrom="paragraph">
            <wp:posOffset>-180975</wp:posOffset>
          </wp:positionV>
          <wp:extent cx="2687320" cy="601980"/>
          <wp:effectExtent l="0" t="0" r="0" b="0"/>
          <wp:wrapSquare wrapText="bothSides"/>
          <wp:docPr id="2" name="Picture 1" descr="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73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021A">
      <w:tab/>
    </w:r>
    <w:r w:rsidR="00CD021A">
      <w:tab/>
    </w:r>
    <w:r w:rsidR="00CD021A" w:rsidRPr="579F12EF">
      <w:rPr>
        <w:rStyle w:val="PageNumber"/>
        <w:noProof/>
      </w:rPr>
      <w:fldChar w:fldCharType="begin"/>
    </w:r>
    <w:r w:rsidR="00CD021A">
      <w:rPr>
        <w:rStyle w:val="PageNumber"/>
      </w:rPr>
      <w:instrText xml:space="preserve"> PAGE </w:instrText>
    </w:r>
    <w:r w:rsidR="00CD021A" w:rsidRPr="579F12EF">
      <w:rPr>
        <w:rStyle w:val="PageNumber"/>
      </w:rPr>
      <w:fldChar w:fldCharType="separate"/>
    </w:r>
    <w:r w:rsidR="00D57736">
      <w:rPr>
        <w:rStyle w:val="PageNumber"/>
        <w:noProof/>
      </w:rPr>
      <w:t>2</w:t>
    </w:r>
    <w:r w:rsidR="00CD021A" w:rsidRPr="579F12EF">
      <w:rPr>
        <w:rStyle w:val="PageNumber"/>
        <w:noProof/>
      </w:rPr>
      <w:fldChar w:fldCharType="end"/>
    </w:r>
    <w:r w:rsidR="00CD021A">
      <w:rPr>
        <w:rStyle w:val="PageNumber"/>
      </w:rPr>
      <w:t xml:space="preserve"> (</w:t>
    </w:r>
    <w:r w:rsidR="00CD021A" w:rsidRPr="579F12EF">
      <w:rPr>
        <w:rStyle w:val="PageNumber"/>
        <w:noProof/>
      </w:rPr>
      <w:fldChar w:fldCharType="begin"/>
    </w:r>
    <w:r w:rsidR="00CD021A">
      <w:rPr>
        <w:rStyle w:val="PageNumber"/>
      </w:rPr>
      <w:instrText xml:space="preserve"> NUMPAGES </w:instrText>
    </w:r>
    <w:r w:rsidR="00CD021A" w:rsidRPr="579F12EF">
      <w:rPr>
        <w:rStyle w:val="PageNumber"/>
      </w:rPr>
      <w:fldChar w:fldCharType="separate"/>
    </w:r>
    <w:r w:rsidR="00D57736">
      <w:rPr>
        <w:rStyle w:val="PageNumber"/>
        <w:noProof/>
      </w:rPr>
      <w:t>2</w:t>
    </w:r>
    <w:r w:rsidR="00CD021A" w:rsidRPr="579F12EF">
      <w:rPr>
        <w:rStyle w:val="PageNumber"/>
        <w:noProof/>
      </w:rPr>
      <w:fldChar w:fldCharType="end"/>
    </w:r>
    <w:r w:rsidR="00CD021A">
      <w:rPr>
        <w:rStyle w:val="PageNumber"/>
      </w:rPr>
      <w:t>)</w:t>
    </w:r>
  </w:p>
  <w:p w14:paraId="5FC17862" w14:textId="77777777" w:rsidR="00CD021A" w:rsidRDefault="00CD021A">
    <w:pPr>
      <w:pStyle w:val="Header"/>
    </w:pPr>
    <w:r>
      <w:tab/>
    </w:r>
  </w:p>
  <w:p w14:paraId="1C34221E" w14:textId="77777777" w:rsidR="00CD021A" w:rsidRDefault="00CD021A">
    <w:pPr>
      <w:pStyle w:val="Header"/>
      <w:tabs>
        <w:tab w:val="center" w:pos="2552"/>
      </w:tabs>
      <w:rPr>
        <w:lang w:val="sv-SE"/>
      </w:rPr>
    </w:pPr>
    <w:r>
      <w:rPr>
        <w:lang w:val="sv-SE"/>
      </w:rPr>
      <w:tab/>
    </w:r>
    <w:proofErr w:type="spellStart"/>
    <w:r>
      <w:rPr>
        <w:lang w:val="sv-SE"/>
      </w:rPr>
      <w:t>Projektiopintojakso</w:t>
    </w:r>
    <w:proofErr w:type="spellEnd"/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CD021A" w14:paraId="2F8F5630" w14:textId="77777777" w:rsidTr="579F12EF">
      <w:tc>
        <w:tcPr>
          <w:tcW w:w="4651" w:type="dxa"/>
        </w:tcPr>
        <w:p w14:paraId="003BF49E" w14:textId="0F569DA1" w:rsidR="00CD021A" w:rsidRDefault="00CD021A">
          <w:pPr>
            <w:pStyle w:val="Header"/>
          </w:pPr>
        </w:p>
        <w:p w14:paraId="1723FCA3" w14:textId="77777777" w:rsidR="00CD021A" w:rsidRDefault="00CD021A" w:rsidP="00F4133D">
          <w:pPr>
            <w:pStyle w:val="Header"/>
            <w:tabs>
              <w:tab w:val="center" w:pos="2268"/>
            </w:tabs>
          </w:pPr>
          <w:r>
            <w:rPr>
              <w:lang w:val="sv-SE"/>
            </w:rPr>
            <w:tab/>
          </w:r>
        </w:p>
      </w:tc>
      <w:tc>
        <w:tcPr>
          <w:tcW w:w="3499" w:type="dxa"/>
        </w:tcPr>
        <w:p w14:paraId="5A9FA546" w14:textId="77777777" w:rsidR="00CD021A" w:rsidRDefault="00CD021A">
          <w:pPr>
            <w:pStyle w:val="Header"/>
            <w:tabs>
              <w:tab w:val="clear" w:pos="5184"/>
              <w:tab w:val="clear" w:pos="9356"/>
            </w:tabs>
          </w:pPr>
        </w:p>
        <w:p w14:paraId="39944F25" w14:textId="77777777" w:rsidR="00CD021A" w:rsidRDefault="00CD021A">
          <w:pPr>
            <w:pStyle w:val="Header"/>
            <w:tabs>
              <w:tab w:val="clear" w:pos="5184"/>
              <w:tab w:val="clear" w:pos="9356"/>
            </w:tabs>
          </w:pPr>
          <w:r>
            <w:t xml:space="preserve">KOKOUSKUTSU </w:t>
          </w:r>
        </w:p>
        <w:p w14:paraId="09AD0CE5" w14:textId="77777777" w:rsidR="00CD021A" w:rsidRDefault="00CD021A">
          <w:pPr>
            <w:pStyle w:val="Header"/>
            <w:tabs>
              <w:tab w:val="clear" w:pos="5184"/>
              <w:tab w:val="clear" w:pos="9356"/>
            </w:tabs>
          </w:pPr>
        </w:p>
        <w:p w14:paraId="4ED4677C" w14:textId="775ABC1D" w:rsidR="00CD021A" w:rsidRDefault="00D57736" w:rsidP="00D57736">
          <w:pPr>
            <w:pStyle w:val="Header"/>
            <w:tabs>
              <w:tab w:val="clear" w:pos="5184"/>
              <w:tab w:val="clear" w:pos="9356"/>
            </w:tabs>
          </w:pPr>
          <w:r>
            <w:t>13</w:t>
          </w:r>
          <w:r w:rsidR="00B871B7">
            <w:t>.</w:t>
          </w:r>
          <w:r>
            <w:t>3</w:t>
          </w:r>
          <w:r w:rsidR="00B871B7">
            <w:t>.2019</w:t>
          </w:r>
        </w:p>
      </w:tc>
      <w:tc>
        <w:tcPr>
          <w:tcW w:w="1418" w:type="dxa"/>
        </w:tcPr>
        <w:p w14:paraId="4592E606" w14:textId="4A245BA3" w:rsidR="00CD021A" w:rsidRDefault="00CD021A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5773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5773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14:paraId="28EA3965" w14:textId="77777777" w:rsidR="00CD021A" w:rsidRDefault="00CD02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A8"/>
    <w:rsid w:val="000B04FC"/>
    <w:rsid w:val="000D271E"/>
    <w:rsid w:val="000E6AA8"/>
    <w:rsid w:val="00117221"/>
    <w:rsid w:val="00122863"/>
    <w:rsid w:val="00137796"/>
    <w:rsid w:val="001625C2"/>
    <w:rsid w:val="0019399C"/>
    <w:rsid w:val="00237416"/>
    <w:rsid w:val="00333010"/>
    <w:rsid w:val="00340E84"/>
    <w:rsid w:val="003A4B4F"/>
    <w:rsid w:val="003B0BAB"/>
    <w:rsid w:val="0040409E"/>
    <w:rsid w:val="00487949"/>
    <w:rsid w:val="005136AF"/>
    <w:rsid w:val="00685156"/>
    <w:rsid w:val="006E5F38"/>
    <w:rsid w:val="007C6DC7"/>
    <w:rsid w:val="00864B0A"/>
    <w:rsid w:val="00AB4598"/>
    <w:rsid w:val="00AC29B0"/>
    <w:rsid w:val="00AC5432"/>
    <w:rsid w:val="00B871B7"/>
    <w:rsid w:val="00BC6223"/>
    <w:rsid w:val="00BE2F06"/>
    <w:rsid w:val="00BF5EA9"/>
    <w:rsid w:val="00C442C2"/>
    <w:rsid w:val="00C45C19"/>
    <w:rsid w:val="00C74056"/>
    <w:rsid w:val="00CD021A"/>
    <w:rsid w:val="00D06392"/>
    <w:rsid w:val="00D57736"/>
    <w:rsid w:val="00D6538E"/>
    <w:rsid w:val="00DD2AA8"/>
    <w:rsid w:val="00DE11D3"/>
    <w:rsid w:val="00E54528"/>
    <w:rsid w:val="00E73D99"/>
    <w:rsid w:val="00EC66FE"/>
    <w:rsid w:val="00F4133D"/>
    <w:rsid w:val="00F7388B"/>
    <w:rsid w:val="00FC00BF"/>
    <w:rsid w:val="579F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5E2C85"/>
  <w15:chartTrackingRefBased/>
  <w15:docId w15:val="{D5E4D6A6-F12A-4E04-9170-ECD0E7F8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2549"/>
      <w:jc w:val="both"/>
    </w:pPr>
    <w:rPr>
      <w:szCs w:val="20"/>
      <w:lang w:val="en-GB"/>
    </w:rPr>
  </w:style>
  <w:style w:type="character" w:customStyle="1" w:styleId="normaltextrun">
    <w:name w:val="normaltextrun"/>
    <w:basedOn w:val="DefaultParagraphFont"/>
    <w:rsid w:val="00D06392"/>
  </w:style>
  <w:style w:type="character" w:customStyle="1" w:styleId="spellingerror">
    <w:name w:val="spellingerror"/>
    <w:basedOn w:val="DefaultParagraphFont"/>
    <w:rsid w:val="00D06392"/>
  </w:style>
  <w:style w:type="character" w:customStyle="1" w:styleId="eop">
    <w:name w:val="eop"/>
    <w:basedOn w:val="DefaultParagraphFont"/>
    <w:rsid w:val="00D0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Mallit\projek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projekti.dot</Template>
  <TotalTime>8</TotalTime>
  <Pages>1</Pages>
  <Words>131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JOHTORYHMÄN KOKOUS</vt:lpstr>
      <vt:lpstr>JOHTORYHMÄN KOKOUS</vt:lpstr>
    </vt:vector>
  </TitlesOfParts>
  <Company>JAMK/IT-instituutti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JOHTORYHMÄN KOKOUS</dc:title>
  <dc:subject/>
  <dc:creator>jamkad</dc:creator>
  <cp:keywords/>
  <dc:description/>
  <cp:lastModifiedBy>Marja Jämbeck</cp:lastModifiedBy>
  <cp:revision>3</cp:revision>
  <cp:lastPrinted>1899-12-31T22:00:00Z</cp:lastPrinted>
  <dcterms:created xsi:type="dcterms:W3CDTF">2019-03-05T10:16:00Z</dcterms:created>
  <dcterms:modified xsi:type="dcterms:W3CDTF">2019-03-05T10:23:00Z</dcterms:modified>
</cp:coreProperties>
</file>